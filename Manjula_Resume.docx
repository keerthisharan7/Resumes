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D084F" w14:textId="1E5ED4B2" w:rsidR="00A24DE9" w:rsidRDefault="008234CB" w:rsidP="006C281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678AD3" wp14:editId="71B35DFA">
                <wp:simplePos x="0" y="0"/>
                <wp:positionH relativeFrom="column">
                  <wp:posOffset>3502660</wp:posOffset>
                </wp:positionH>
                <wp:positionV relativeFrom="paragraph">
                  <wp:posOffset>-86995</wp:posOffset>
                </wp:positionV>
                <wp:extent cx="3479800" cy="914400"/>
                <wp:effectExtent l="0" t="0" r="0" b="0"/>
                <wp:wrapNone/>
                <wp:docPr id="16594068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14DF6E" w14:textId="77777777" w:rsidR="008234CB" w:rsidRPr="008234CB" w:rsidRDefault="008234CB" w:rsidP="008234CB">
                            <w:pPr>
                              <w:pStyle w:val="Subtitle"/>
                              <w:rPr>
                                <w:rFonts w:eastAsiaTheme="majorEastAsia" w:cs="Times New Roman (Headings CS)"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234CB">
                              <w:rPr>
                                <w:rFonts w:eastAsiaTheme="majorEastAsia" w:cs="Times New Roman (Headings CS)"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Embedded Systems Developer (Linux)</w:t>
                            </w:r>
                          </w:p>
                          <w:p w14:paraId="7BEFA02B" w14:textId="1D8D7A8C" w:rsidR="008234CB" w:rsidRDefault="008234CB" w:rsidP="008234CB">
                            <w:pPr>
                              <w:pStyle w:val="Subtitle"/>
                              <w:rPr>
                                <w:rFonts w:eastAsiaTheme="minorHAnsi"/>
                                <w:b w:val="0"/>
                                <w:cap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ajorEastAsia" w:cs="Times New Roman (Headings CS)"/>
                                <w:caps w:val="0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Pr="008234CB">
                              <w:rPr>
                                <w:rFonts w:eastAsiaTheme="majorEastAsia" w:cs="Times New Roman (Headings CS)"/>
                                <w:cap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Email ID: </w:t>
                            </w:r>
                            <w:hyperlink r:id="rId10" w:history="1">
                              <w:r w:rsidRPr="003270E3">
                                <w:rPr>
                                  <w:rStyle w:val="Hyperlink"/>
                                  <w:rFonts w:eastAsiaTheme="minorHAnsi"/>
                                  <w:b w:val="0"/>
                                  <w:caps w:val="0"/>
                                  <w:sz w:val="24"/>
                                  <w:szCs w:val="24"/>
                                </w:rPr>
                                <w:t>gavvalamanjula@gmail.com</w:t>
                              </w:r>
                            </w:hyperlink>
                            <w:r>
                              <w:rPr>
                                <w:rFonts w:eastAsiaTheme="minorHAnsi"/>
                                <w:b w:val="0"/>
                                <w:caps w:val="0"/>
                                <w:sz w:val="24"/>
                                <w:szCs w:val="24"/>
                              </w:rPr>
                              <w:br/>
                            </w:r>
                            <w:r w:rsidRPr="008234CB">
                              <w:rPr>
                                <w:rFonts w:eastAsiaTheme="majorEastAsia" w:cs="Times New Roman (Headings CS)"/>
                                <w:cap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Contact: </w:t>
                            </w:r>
                            <w:r w:rsidRPr="008234CB">
                              <w:rPr>
                                <w:rFonts w:eastAsiaTheme="minorHAnsi"/>
                                <w:b w:val="0"/>
                                <w:caps w:val="0"/>
                                <w:sz w:val="24"/>
                                <w:szCs w:val="24"/>
                              </w:rPr>
                              <w:t>+91</w:t>
                            </w:r>
                            <w:r>
                              <w:rPr>
                                <w:rFonts w:eastAsiaTheme="minorHAnsi"/>
                                <w:b w:val="0"/>
                                <w:cap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34CB">
                              <w:rPr>
                                <w:rFonts w:eastAsiaTheme="minorHAnsi"/>
                                <w:b w:val="0"/>
                                <w:caps w:val="0"/>
                                <w:sz w:val="24"/>
                                <w:szCs w:val="24"/>
                              </w:rPr>
                              <w:t>83284 94256</w:t>
                            </w:r>
                          </w:p>
                          <w:p w14:paraId="35301B3A" w14:textId="0F9DCBF8" w:rsidR="008234CB" w:rsidRPr="008234CB" w:rsidRDefault="008234CB" w:rsidP="008234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678AD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5.8pt;margin-top:-6.85pt;width:274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" filled="f" stroked="f">
                <v:fill o:detectmouseclick="t"/>
                <v:textbox>
                  <w:txbxContent>
                    <w:p w14:paraId="5C14DF6E" w14:textId="77777777" w:rsidR="008234CB" w:rsidRPr="008234CB" w:rsidRDefault="008234CB" w:rsidP="008234CB">
                      <w:pPr>
                        <w:pStyle w:val="Subtitle"/>
                        <w:rPr>
                          <w:rFonts w:eastAsiaTheme="majorEastAsia" w:cs="Times New Roman (Headings CS)"/>
                          <w:bCs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8234CB">
                        <w:rPr>
                          <w:rFonts w:eastAsiaTheme="majorEastAsia" w:cs="Times New Roman (Headings CS)"/>
                          <w:bCs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Embedded Systems Developer (Linux)</w:t>
                      </w:r>
                    </w:p>
                    <w:p w14:paraId="7BEFA02B" w14:textId="1D8D7A8C" w:rsidR="008234CB" w:rsidRDefault="008234CB" w:rsidP="008234CB">
                      <w:pPr>
                        <w:pStyle w:val="Subtitle"/>
                        <w:rPr>
                          <w:rFonts w:eastAsiaTheme="minorHAnsi"/>
                          <w:b w:val="0"/>
                          <w:caps w:val="0"/>
                          <w:sz w:val="24"/>
                          <w:szCs w:val="24"/>
                        </w:rPr>
                      </w:pPr>
                      <w:r>
                        <w:rPr>
                          <w:rFonts w:eastAsiaTheme="majorEastAsia" w:cs="Times New Roman (Headings CS)"/>
                          <w:caps w:val="0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Pr="008234CB">
                        <w:rPr>
                          <w:rFonts w:eastAsiaTheme="majorEastAsia" w:cs="Times New Roman (Headings CS)"/>
                          <w:caps w:val="0"/>
                          <w:color w:val="000000" w:themeColor="text1"/>
                          <w:sz w:val="24"/>
                          <w:szCs w:val="24"/>
                        </w:rPr>
                        <w:t xml:space="preserve">Email ID: </w:t>
                      </w:r>
                      <w:hyperlink r:id="rId11" w:history="1">
                        <w:r w:rsidRPr="003270E3">
                          <w:rPr>
                            <w:rStyle w:val="Hyperlink"/>
                            <w:rFonts w:eastAsiaTheme="minorHAnsi"/>
                            <w:b w:val="0"/>
                            <w:caps w:val="0"/>
                            <w:sz w:val="24"/>
                            <w:szCs w:val="24"/>
                          </w:rPr>
                          <w:t>gavvalamanjula@gmail.com</w:t>
                        </w:r>
                      </w:hyperlink>
                      <w:r>
                        <w:rPr>
                          <w:rFonts w:eastAsiaTheme="minorHAnsi"/>
                          <w:b w:val="0"/>
                          <w:caps w:val="0"/>
                          <w:sz w:val="24"/>
                          <w:szCs w:val="24"/>
                        </w:rPr>
                        <w:br/>
                      </w:r>
                      <w:r w:rsidRPr="008234CB">
                        <w:rPr>
                          <w:rFonts w:eastAsiaTheme="majorEastAsia" w:cs="Times New Roman (Headings CS)"/>
                          <w:caps w:val="0"/>
                          <w:color w:val="000000" w:themeColor="text1"/>
                          <w:sz w:val="24"/>
                          <w:szCs w:val="24"/>
                        </w:rPr>
                        <w:t xml:space="preserve">Contact: </w:t>
                      </w:r>
                      <w:r w:rsidRPr="008234CB">
                        <w:rPr>
                          <w:rFonts w:eastAsiaTheme="minorHAnsi"/>
                          <w:b w:val="0"/>
                          <w:caps w:val="0"/>
                          <w:sz w:val="24"/>
                          <w:szCs w:val="24"/>
                        </w:rPr>
                        <w:t>+91</w:t>
                      </w:r>
                      <w:r>
                        <w:rPr>
                          <w:rFonts w:eastAsiaTheme="minorHAnsi"/>
                          <w:b w:val="0"/>
                          <w:caps w:val="0"/>
                          <w:sz w:val="24"/>
                          <w:szCs w:val="24"/>
                        </w:rPr>
                        <w:t xml:space="preserve"> </w:t>
                      </w:r>
                      <w:r w:rsidRPr="008234CB">
                        <w:rPr>
                          <w:rFonts w:eastAsiaTheme="minorHAnsi"/>
                          <w:b w:val="0"/>
                          <w:caps w:val="0"/>
                          <w:sz w:val="24"/>
                          <w:szCs w:val="24"/>
                        </w:rPr>
                        <w:t>83284 94256</w:t>
                      </w:r>
                    </w:p>
                    <w:p w14:paraId="35301B3A" w14:textId="0F9DCBF8" w:rsidR="008234CB" w:rsidRPr="008234CB" w:rsidRDefault="008234CB" w:rsidP="008234C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47CF953" wp14:editId="18B744D8">
                <wp:simplePos x="0" y="0"/>
                <wp:positionH relativeFrom="column">
                  <wp:posOffset>-78908</wp:posOffset>
                </wp:positionH>
                <wp:positionV relativeFrom="paragraph">
                  <wp:posOffset>-347345</wp:posOffset>
                </wp:positionV>
                <wp:extent cx="3196756" cy="1965960"/>
                <wp:effectExtent l="0" t="0" r="3810" b="0"/>
                <wp:wrapNone/>
                <wp:docPr id="16698745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6756" cy="19659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270511" id="Rectangle 1" o:spid="_x0000_s1026" style="position:absolute;margin-left:-6.2pt;margin-top:-27.35pt;width:251.7pt;height:154.8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" fillcolor="#272727 [2749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EAFE92" wp14:editId="4FDDD3D0">
                <wp:simplePos x="0" y="0"/>
                <wp:positionH relativeFrom="column">
                  <wp:posOffset>52070</wp:posOffset>
                </wp:positionH>
                <wp:positionV relativeFrom="paragraph">
                  <wp:posOffset>-86995</wp:posOffset>
                </wp:positionV>
                <wp:extent cx="3986530" cy="10058400"/>
                <wp:effectExtent l="0" t="0" r="0" b="0"/>
                <wp:wrapNone/>
                <wp:docPr id="20237160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653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845918" w14:textId="77777777" w:rsidR="008234CB" w:rsidRPr="008234CB" w:rsidRDefault="008234CB" w:rsidP="008234CB">
                            <w:pPr>
                              <w:pStyle w:val="Subtitle"/>
                              <w:rPr>
                                <w:color w:val="FFFFFF" w:themeColor="background1"/>
                              </w:rPr>
                            </w:pPr>
                            <w:r w:rsidRPr="008234CB">
                              <w:rPr>
                                <w:color w:val="FFFFFF" w:themeColor="background1"/>
                              </w:rPr>
                              <w:t>MANJULA</w:t>
                            </w:r>
                          </w:p>
                          <w:p w14:paraId="6ED5AC22" w14:textId="2616C4B0" w:rsidR="008234CB" w:rsidRPr="008234CB" w:rsidRDefault="008234CB" w:rsidP="008234CB">
                            <w:pPr>
                              <w:pStyle w:val="Subtitle"/>
                              <w:rPr>
                                <w:color w:val="FFFFFF" w:themeColor="background1"/>
                              </w:rPr>
                            </w:pPr>
                            <w:r w:rsidRPr="008234CB">
                              <w:rPr>
                                <w:color w:val="FFFFFF" w:themeColor="background1"/>
                              </w:rPr>
                              <w:t>GAVVALA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AFE92" id="_x0000_s1027" type="#_x0000_t202" style="position:absolute;margin-left:4.1pt;margin-top:-6.85pt;width:313.9pt;height:1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" filled="f" stroked="f">
                <v:fill o:detectmouseclick="t"/>
                <v:textbox style="mso-fit-shape-to-text:t">
                  <w:txbxContent>
                    <w:p w14:paraId="52845918" w14:textId="77777777" w:rsidR="008234CB" w:rsidRPr="008234CB" w:rsidRDefault="008234CB" w:rsidP="008234CB">
                      <w:pPr>
                        <w:pStyle w:val="Subtitle"/>
                        <w:rPr>
                          <w:color w:val="FFFFFF" w:themeColor="background1"/>
                        </w:rPr>
                      </w:pPr>
                      <w:r w:rsidRPr="008234CB">
                        <w:rPr>
                          <w:color w:val="FFFFFF" w:themeColor="background1"/>
                        </w:rPr>
                        <w:t>MANJULA</w:t>
                      </w:r>
                    </w:p>
                    <w:p w14:paraId="6ED5AC22" w14:textId="2616C4B0" w:rsidR="008234CB" w:rsidRPr="008234CB" w:rsidRDefault="008234CB" w:rsidP="008234CB">
                      <w:pPr>
                        <w:pStyle w:val="Subtitle"/>
                        <w:rPr>
                          <w:color w:val="FFFFFF" w:themeColor="background1"/>
                        </w:rPr>
                      </w:pPr>
                      <w:r w:rsidRPr="008234CB">
                        <w:rPr>
                          <w:color w:val="FFFFFF" w:themeColor="background1"/>
                        </w:rPr>
                        <w:t>GAVVALA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4933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5"/>
        <w:gridCol w:w="3927"/>
        <w:gridCol w:w="657"/>
        <w:gridCol w:w="413"/>
        <w:gridCol w:w="4927"/>
        <w:gridCol w:w="20"/>
        <w:gridCol w:w="90"/>
        <w:gridCol w:w="488"/>
      </w:tblGrid>
      <w:tr w:rsidR="00BA30D4" w:rsidRPr="004B4147" w14:paraId="3360DB88" w14:textId="77777777" w:rsidTr="00BA5A69">
        <w:trPr>
          <w:trHeight w:val="1935"/>
        </w:trPr>
        <w:tc>
          <w:tcPr>
            <w:tcW w:w="4162" w:type="dxa"/>
            <w:gridSpan w:val="2"/>
            <w:tcMar>
              <w:left w:w="259" w:type="dxa"/>
            </w:tcMar>
            <w:vAlign w:val="center"/>
          </w:tcPr>
          <w:p w14:paraId="77B4770B" w14:textId="21A148F3" w:rsidR="00BA30D4" w:rsidRPr="002A3AC6" w:rsidRDefault="00BA30D4" w:rsidP="00BC62E8">
            <w:pPr>
              <w:pStyle w:val="Subtitle"/>
            </w:pPr>
          </w:p>
        </w:tc>
        <w:tc>
          <w:tcPr>
            <w:tcW w:w="1070" w:type="dxa"/>
            <w:gridSpan w:val="2"/>
            <w:vAlign w:val="center"/>
          </w:tcPr>
          <w:p w14:paraId="6147D19D" w14:textId="77777777" w:rsidR="00BA30D4" w:rsidRPr="002A3AC6" w:rsidRDefault="00BA30D4" w:rsidP="00BA30D4"/>
        </w:tc>
        <w:tc>
          <w:tcPr>
            <w:tcW w:w="5524" w:type="dxa"/>
            <w:gridSpan w:val="4"/>
          </w:tcPr>
          <w:p w14:paraId="1B414E2D" w14:textId="17A13444" w:rsidR="00BA30D4" w:rsidRPr="002A3AC6" w:rsidRDefault="00BA30D4" w:rsidP="00BC62E8">
            <w:pPr>
              <w:pStyle w:val="Subtitle"/>
            </w:pPr>
          </w:p>
        </w:tc>
      </w:tr>
      <w:tr w:rsidR="005909E1" w:rsidRPr="004B4147" w14:paraId="201C01CA" w14:textId="77777777" w:rsidTr="00BA5A69">
        <w:trPr>
          <w:trHeight w:val="288"/>
        </w:trPr>
        <w:tc>
          <w:tcPr>
            <w:tcW w:w="10756" w:type="dxa"/>
            <w:gridSpan w:val="8"/>
          </w:tcPr>
          <w:p w14:paraId="25D2B950" w14:textId="77777777" w:rsidR="005909E1" w:rsidRPr="001F1BBC" w:rsidRDefault="005909E1" w:rsidP="00CD2D89"/>
        </w:tc>
      </w:tr>
      <w:tr w:rsidR="00723422" w:rsidRPr="004B4147" w14:paraId="55A07216" w14:textId="77777777" w:rsidTr="00BA5A69">
        <w:trPr>
          <w:trHeight w:val="2246"/>
        </w:trPr>
        <w:tc>
          <w:tcPr>
            <w:tcW w:w="235" w:type="dxa"/>
            <w:tcBorders>
              <w:bottom w:val="single" w:sz="4" w:space="0" w:color="FFFFFF" w:themeColor="background1"/>
            </w:tcBorders>
          </w:tcPr>
          <w:p w14:paraId="6D7D600C" w14:textId="77777777" w:rsidR="00723422" w:rsidRPr="001F1BBC" w:rsidRDefault="00723422" w:rsidP="00CD2D89"/>
        </w:tc>
        <w:tc>
          <w:tcPr>
            <w:tcW w:w="4584" w:type="dxa"/>
            <w:gridSpan w:val="2"/>
            <w:tcBorders>
              <w:bottom w:val="single" w:sz="4" w:space="0" w:color="FFFFFF" w:themeColor="background1"/>
            </w:tcBorders>
          </w:tcPr>
          <w:p w14:paraId="7DDA9901" w14:textId="77777777" w:rsidR="00723422" w:rsidRPr="00723422" w:rsidRDefault="00000000" w:rsidP="00723422">
            <w:pPr>
              <w:pStyle w:val="Heading1"/>
            </w:pPr>
            <w:sdt>
              <w:sdtPr>
                <w:id w:val="-379709995"/>
                <w:placeholder>
                  <w:docPart w:val="C9FED3D495D246F7ACAB1D600D3E26D0"/>
                </w:placeholder>
                <w:temporary/>
                <w:showingPlcHdr/>
                <w15:appearance w15:val="hidden"/>
              </w:sdtPr>
              <w:sdtContent>
                <w:r w:rsidR="00C80B26" w:rsidRPr="00AA127A">
                  <w:t>About</w:t>
                </w:r>
              </w:sdtContent>
            </w:sdt>
          </w:p>
          <w:p w14:paraId="794448DA" w14:textId="77777777" w:rsidR="00BC62E8" w:rsidRPr="00BC62E8" w:rsidRDefault="00BC62E8" w:rsidP="008234CB">
            <w:pPr>
              <w:spacing w:before="120" w:line="276" w:lineRule="auto"/>
              <w:contextualSpacing/>
              <w:jc w:val="both"/>
              <w:rPr>
                <w:rFonts w:ascii="Lucida Sans" w:eastAsia="Microsoft YaHei UI" w:hAnsi="Lucida Sans"/>
              </w:rPr>
            </w:pPr>
            <w:r w:rsidRPr="00BC62E8">
              <w:rPr>
                <w:rFonts w:ascii="Lucida Sans" w:eastAsia="Microsoft YaHei UI" w:hAnsi="Lucida Sans"/>
                <w:b/>
                <w:bCs/>
              </w:rPr>
              <w:t>Dynamic Associate Engineer</w:t>
            </w:r>
            <w:r w:rsidRPr="00BC62E8">
              <w:rPr>
                <w:rFonts w:ascii="Lucida Sans" w:eastAsia="Microsoft YaHei UI" w:hAnsi="Lucida Sans"/>
              </w:rPr>
              <w:t xml:space="preserve"> with 1.3 years of experience specializing in Linux device driver development and embedded systems. Proficient in </w:t>
            </w:r>
            <w:r w:rsidRPr="00BC62E8">
              <w:rPr>
                <w:rFonts w:ascii="Lucida Sans" w:eastAsia="Microsoft YaHei UI" w:hAnsi="Lucida Sans"/>
                <w:b/>
                <w:bCs/>
              </w:rPr>
              <w:t>C programming</w:t>
            </w:r>
            <w:r w:rsidRPr="00BC62E8">
              <w:rPr>
                <w:rFonts w:ascii="Lucida Sans" w:eastAsia="Microsoft YaHei UI" w:hAnsi="Lucida Sans"/>
              </w:rPr>
              <w:t xml:space="preserve">, </w:t>
            </w:r>
            <w:r w:rsidRPr="00BC62E8">
              <w:rPr>
                <w:rFonts w:ascii="Lucida Sans" w:eastAsia="Microsoft YaHei UI" w:hAnsi="Lucida Sans"/>
                <w:b/>
                <w:bCs/>
              </w:rPr>
              <w:t>Linux kernel internals</w:t>
            </w:r>
            <w:r w:rsidRPr="00BC62E8">
              <w:rPr>
                <w:rFonts w:ascii="Lucida Sans" w:eastAsia="Microsoft YaHei UI" w:hAnsi="Lucida Sans"/>
              </w:rPr>
              <w:t xml:space="preserve">, and </w:t>
            </w:r>
            <w:r w:rsidRPr="00BC62E8">
              <w:rPr>
                <w:rFonts w:ascii="Lucida Sans" w:eastAsia="Microsoft YaHei UI" w:hAnsi="Lucida Sans"/>
                <w:b/>
                <w:bCs/>
              </w:rPr>
              <w:t>ARM-based SoCs</w:t>
            </w:r>
            <w:r w:rsidRPr="00BC62E8">
              <w:rPr>
                <w:rFonts w:ascii="Lucida Sans" w:eastAsia="Microsoft YaHei UI" w:hAnsi="Lucida Sans"/>
              </w:rPr>
              <w:t xml:space="preserve">. </w:t>
            </w:r>
          </w:p>
          <w:p w14:paraId="17D738E1" w14:textId="77777777" w:rsidR="00BC62E8" w:rsidRPr="00BC62E8" w:rsidRDefault="00BC62E8" w:rsidP="008234CB">
            <w:pPr>
              <w:spacing w:before="120" w:line="276" w:lineRule="auto"/>
              <w:contextualSpacing/>
              <w:jc w:val="both"/>
              <w:rPr>
                <w:rFonts w:ascii="Lucida Sans" w:eastAsia="Microsoft YaHei UI" w:hAnsi="Lucida Sans"/>
              </w:rPr>
            </w:pPr>
          </w:p>
          <w:p w14:paraId="462CA3E3" w14:textId="4BABC5FC" w:rsidR="00723422" w:rsidRPr="001F1BBC" w:rsidRDefault="00BC62E8" w:rsidP="008234CB">
            <w:pPr>
              <w:spacing w:before="120" w:line="276" w:lineRule="auto"/>
              <w:contextualSpacing/>
              <w:jc w:val="both"/>
            </w:pPr>
            <w:r w:rsidRPr="00BC62E8">
              <w:rPr>
                <w:rFonts w:ascii="Lucida Sans" w:eastAsia="Microsoft YaHei UI" w:hAnsi="Lucida Sans"/>
              </w:rPr>
              <w:t>Skilled in debugging, multi-threaded programming, and developing robust driver solutions for peripherals and subsystems. Adept at collaborating with cross-functional teams and delivering high-quality embedded software solutions.</w:t>
            </w:r>
          </w:p>
        </w:tc>
        <w:tc>
          <w:tcPr>
            <w:tcW w:w="413" w:type="dxa"/>
            <w:tcBorders>
              <w:bottom w:val="single" w:sz="4" w:space="0" w:color="FFFFFF" w:themeColor="background1"/>
            </w:tcBorders>
          </w:tcPr>
          <w:p w14:paraId="3998244A" w14:textId="77777777" w:rsidR="00723422" w:rsidRPr="001F1BBC" w:rsidRDefault="00723422" w:rsidP="00CD2D89"/>
        </w:tc>
        <w:tc>
          <w:tcPr>
            <w:tcW w:w="5037" w:type="dxa"/>
            <w:gridSpan w:val="3"/>
            <w:vMerge w:val="restart"/>
            <w:tcBorders>
              <w:top w:val="single" w:sz="4" w:space="0" w:color="auto"/>
            </w:tcBorders>
          </w:tcPr>
          <w:p w14:paraId="1CB50925" w14:textId="77777777" w:rsidR="00723422" w:rsidRPr="00723422" w:rsidRDefault="00000000" w:rsidP="00723422">
            <w:pPr>
              <w:pStyle w:val="Heading1"/>
            </w:pPr>
            <w:sdt>
              <w:sdtPr>
                <w:id w:val="-1336759718"/>
                <w:placeholder>
                  <w:docPart w:val="CF1A12215DFF4B10AA50AD96E390A148"/>
                </w:placeholder>
                <w:temporary/>
                <w:showingPlcHdr/>
                <w15:appearance w15:val="hidden"/>
              </w:sdtPr>
              <w:sdtContent>
                <w:r w:rsidR="00BF55C2" w:rsidRPr="00AA127A">
                  <w:t>Experience</w:t>
                </w:r>
              </w:sdtContent>
            </w:sdt>
          </w:p>
          <w:p w14:paraId="682C973F" w14:textId="30157698" w:rsidR="00723422" w:rsidRDefault="008E464E" w:rsidP="00723422">
            <w:pPr>
              <w:pStyle w:val="Heading2"/>
            </w:pPr>
            <w:r w:rsidRPr="00EC20E4">
              <w:rPr>
                <w:rFonts w:eastAsia="Calibri" w:cstheme="minorHAnsi"/>
                <w:iCs/>
                <w:szCs w:val="24"/>
              </w:rPr>
              <w:t>Interex Semiconductors</w:t>
            </w:r>
          </w:p>
          <w:p w14:paraId="679A8C33" w14:textId="26C49C81" w:rsidR="008E464E" w:rsidRPr="008E464E" w:rsidRDefault="008E464E" w:rsidP="008E464E">
            <w:pPr>
              <w:pStyle w:val="Heading3"/>
              <w:rPr>
                <w:b/>
                <w:bCs/>
              </w:rPr>
            </w:pPr>
            <w:r w:rsidRPr="008E464E">
              <w:rPr>
                <w:b/>
                <w:bCs/>
              </w:rPr>
              <w:t>Project:</w:t>
            </w:r>
            <w:r>
              <w:rPr>
                <w:i/>
                <w:iCs/>
              </w:rPr>
              <w:br/>
            </w:r>
            <w:r w:rsidRPr="008E464E">
              <w:t>INTEREX DATA Centre Board Management Card work Experience</w:t>
            </w:r>
            <w:r w:rsidRPr="008E464E">
              <w:rPr>
                <w:i/>
                <w:iCs/>
              </w:rPr>
              <w:t xml:space="preserve"> </w:t>
            </w:r>
          </w:p>
          <w:p w14:paraId="2478572E" w14:textId="4D58ED75" w:rsidR="00723422" w:rsidRDefault="008E464E" w:rsidP="00723422">
            <w:pPr>
              <w:pStyle w:val="Heading3"/>
              <w:rPr>
                <w:b/>
                <w:bCs/>
              </w:rPr>
            </w:pPr>
            <w:r w:rsidRPr="008E464E">
              <w:rPr>
                <w:b/>
                <w:bCs/>
              </w:rPr>
              <w:t>2023 – Till date</w:t>
            </w:r>
          </w:p>
          <w:p w14:paraId="4075D0E7" w14:textId="77777777" w:rsidR="008E464E" w:rsidRPr="008E464E" w:rsidRDefault="008E464E" w:rsidP="008E464E"/>
          <w:p w14:paraId="495AEA22" w14:textId="4D4DB8B8" w:rsidR="008E464E" w:rsidRPr="008E464E" w:rsidRDefault="008E464E" w:rsidP="008E464E">
            <w:pPr>
              <w:pStyle w:val="ListParagraph"/>
              <w:widowControl w:val="0"/>
              <w:numPr>
                <w:ilvl w:val="0"/>
                <w:numId w:val="3"/>
              </w:numPr>
              <w:spacing w:after="240" w:line="276" w:lineRule="auto"/>
              <w:ind w:right="575"/>
              <w:jc w:val="both"/>
              <w:rPr>
                <w:rFonts w:asciiTheme="minorHAnsi" w:eastAsiaTheme="minorHAnsi" w:hAnsiTheme="minorHAnsi" w:cstheme="minorBidi"/>
                <w:sz w:val="20"/>
                <w:szCs w:val="18"/>
              </w:rPr>
            </w:pPr>
            <w:r w:rsidRPr="008E464E">
              <w:rPr>
                <w:rFonts w:asciiTheme="minorHAnsi" w:eastAsiaTheme="minorHAnsi" w:hAnsiTheme="minorHAnsi" w:cstheme="minorBidi"/>
                <w:sz w:val="20"/>
                <w:szCs w:val="18"/>
              </w:rPr>
              <w:t>Involved in Linux and u-boot bring-up on Virtual and Silicon Platform.</w:t>
            </w:r>
          </w:p>
          <w:p w14:paraId="3FD4F517" w14:textId="77777777" w:rsidR="008E464E" w:rsidRPr="008E464E" w:rsidRDefault="008E464E" w:rsidP="008E464E">
            <w:pPr>
              <w:pStyle w:val="ListParagraph"/>
              <w:widowControl w:val="0"/>
              <w:numPr>
                <w:ilvl w:val="0"/>
                <w:numId w:val="3"/>
              </w:numPr>
              <w:spacing w:after="240" w:line="276" w:lineRule="auto"/>
              <w:ind w:right="575"/>
              <w:jc w:val="both"/>
              <w:rPr>
                <w:rFonts w:asciiTheme="minorHAnsi" w:eastAsiaTheme="minorHAnsi" w:hAnsiTheme="minorHAnsi" w:cstheme="minorBidi"/>
                <w:sz w:val="20"/>
                <w:szCs w:val="18"/>
              </w:rPr>
            </w:pPr>
            <w:r w:rsidRPr="008E464E">
              <w:rPr>
                <w:rFonts w:asciiTheme="minorHAnsi" w:eastAsiaTheme="minorHAnsi" w:hAnsiTheme="minorHAnsi" w:cstheme="minorBidi"/>
                <w:sz w:val="20"/>
                <w:szCs w:val="18"/>
              </w:rPr>
              <w:t>Implemented Bare Metal for driver from the scratch for SPI, PCIe, Tacho Meter and Nor-Flash.</w:t>
            </w:r>
          </w:p>
          <w:p w14:paraId="67CB4BEB" w14:textId="77777777" w:rsidR="008E464E" w:rsidRPr="008E464E" w:rsidRDefault="008E464E" w:rsidP="008E464E">
            <w:pPr>
              <w:pStyle w:val="ListParagraph"/>
              <w:widowControl w:val="0"/>
              <w:numPr>
                <w:ilvl w:val="0"/>
                <w:numId w:val="3"/>
              </w:numPr>
              <w:spacing w:after="240" w:line="276" w:lineRule="auto"/>
              <w:ind w:right="575"/>
              <w:jc w:val="both"/>
              <w:rPr>
                <w:rFonts w:asciiTheme="minorHAnsi" w:eastAsiaTheme="minorHAnsi" w:hAnsiTheme="minorHAnsi" w:cstheme="minorBidi"/>
                <w:sz w:val="20"/>
                <w:szCs w:val="18"/>
              </w:rPr>
            </w:pPr>
            <w:r w:rsidRPr="008E464E">
              <w:rPr>
                <w:rFonts w:asciiTheme="minorHAnsi" w:eastAsiaTheme="minorHAnsi" w:hAnsiTheme="minorHAnsi" w:cstheme="minorBidi"/>
                <w:sz w:val="20"/>
                <w:szCs w:val="18"/>
              </w:rPr>
              <w:t>Involved in driver bring up in Linux Platform for SPI, PCIe and Tacho Meter.</w:t>
            </w:r>
          </w:p>
          <w:p w14:paraId="7D2C6B08" w14:textId="77777777" w:rsidR="008E464E" w:rsidRPr="008E464E" w:rsidRDefault="008E464E" w:rsidP="008E464E">
            <w:pPr>
              <w:pStyle w:val="ListParagraph"/>
              <w:widowControl w:val="0"/>
              <w:numPr>
                <w:ilvl w:val="0"/>
                <w:numId w:val="3"/>
              </w:numPr>
              <w:spacing w:after="240" w:line="276" w:lineRule="auto"/>
              <w:ind w:right="575"/>
              <w:jc w:val="both"/>
              <w:rPr>
                <w:rFonts w:asciiTheme="minorHAnsi" w:eastAsiaTheme="minorHAnsi" w:hAnsiTheme="minorHAnsi" w:cstheme="minorBidi"/>
                <w:sz w:val="20"/>
                <w:szCs w:val="18"/>
              </w:rPr>
            </w:pPr>
            <w:r w:rsidRPr="008E464E">
              <w:rPr>
                <w:rFonts w:asciiTheme="minorHAnsi" w:eastAsiaTheme="minorHAnsi" w:hAnsiTheme="minorHAnsi" w:cstheme="minorBidi"/>
                <w:sz w:val="20"/>
                <w:szCs w:val="18"/>
              </w:rPr>
              <w:t>Implemented platform device driver for Tacho Meter.</w:t>
            </w:r>
          </w:p>
          <w:p w14:paraId="6DA5F296" w14:textId="385AD328" w:rsidR="00962405" w:rsidRPr="00962405" w:rsidRDefault="008E464E" w:rsidP="00962405">
            <w:pPr>
              <w:pStyle w:val="ListParagraph"/>
              <w:widowControl w:val="0"/>
              <w:numPr>
                <w:ilvl w:val="0"/>
                <w:numId w:val="3"/>
              </w:numPr>
              <w:spacing w:after="240" w:line="276" w:lineRule="auto"/>
              <w:ind w:right="575"/>
              <w:jc w:val="both"/>
              <w:rPr>
                <w:rFonts w:asciiTheme="minorHAnsi" w:eastAsiaTheme="minorHAnsi" w:hAnsiTheme="minorHAnsi" w:cstheme="minorBidi"/>
                <w:sz w:val="20"/>
                <w:szCs w:val="18"/>
              </w:rPr>
            </w:pPr>
            <w:r w:rsidRPr="008E464E">
              <w:rPr>
                <w:rFonts w:asciiTheme="minorHAnsi" w:eastAsiaTheme="minorHAnsi" w:hAnsiTheme="minorHAnsi" w:cstheme="minorBidi"/>
                <w:sz w:val="20"/>
                <w:szCs w:val="18"/>
              </w:rPr>
              <w:t>Added stability Testcases for Tachometer.</w:t>
            </w:r>
          </w:p>
          <w:p w14:paraId="0A4D7C3A" w14:textId="77777777" w:rsidR="00962405" w:rsidRPr="008E464E" w:rsidRDefault="00962405" w:rsidP="00962405">
            <w:pPr>
              <w:pStyle w:val="ListParagraph"/>
              <w:widowControl w:val="0"/>
              <w:numPr>
                <w:ilvl w:val="0"/>
                <w:numId w:val="3"/>
              </w:numPr>
              <w:spacing w:after="240" w:line="276" w:lineRule="auto"/>
              <w:ind w:right="575"/>
              <w:jc w:val="both"/>
              <w:rPr>
                <w:rFonts w:asciiTheme="minorHAnsi" w:eastAsiaTheme="minorHAnsi" w:hAnsiTheme="minorHAnsi" w:cstheme="minorBidi"/>
                <w:sz w:val="20"/>
                <w:szCs w:val="18"/>
              </w:rPr>
            </w:pPr>
            <w:r w:rsidRPr="008E464E">
              <w:rPr>
                <w:rFonts w:asciiTheme="minorHAnsi" w:eastAsiaTheme="minorHAnsi" w:hAnsiTheme="minorHAnsi" w:cstheme="minorBidi"/>
                <w:sz w:val="20"/>
                <w:szCs w:val="18"/>
              </w:rPr>
              <w:t>Involved in driver bring up in Linux Platform for SPI, PCIe and Tacho Meter.</w:t>
            </w:r>
          </w:p>
          <w:p w14:paraId="59A37BB6" w14:textId="77777777" w:rsidR="00962405" w:rsidRPr="008E464E" w:rsidRDefault="00962405" w:rsidP="00962405">
            <w:pPr>
              <w:pStyle w:val="ListParagraph"/>
              <w:widowControl w:val="0"/>
              <w:numPr>
                <w:ilvl w:val="0"/>
                <w:numId w:val="3"/>
              </w:numPr>
              <w:spacing w:after="240" w:line="276" w:lineRule="auto"/>
              <w:ind w:right="575"/>
              <w:jc w:val="both"/>
              <w:rPr>
                <w:rFonts w:asciiTheme="minorHAnsi" w:eastAsiaTheme="minorHAnsi" w:hAnsiTheme="minorHAnsi" w:cstheme="minorBidi"/>
                <w:sz w:val="20"/>
                <w:szCs w:val="18"/>
              </w:rPr>
            </w:pPr>
            <w:r w:rsidRPr="008E464E">
              <w:rPr>
                <w:rFonts w:asciiTheme="minorHAnsi" w:eastAsiaTheme="minorHAnsi" w:hAnsiTheme="minorHAnsi" w:cstheme="minorBidi"/>
                <w:sz w:val="20"/>
                <w:szCs w:val="18"/>
              </w:rPr>
              <w:t>Implemented platform device driver for Tacho Meter.</w:t>
            </w:r>
          </w:p>
          <w:p w14:paraId="66AAA7EF" w14:textId="77777777" w:rsidR="00962405" w:rsidRDefault="00962405" w:rsidP="00962405">
            <w:pPr>
              <w:pStyle w:val="Heading2"/>
              <w:rPr>
                <w:rFonts w:eastAsia="Calibri" w:cstheme="minorHAnsi"/>
                <w:iCs/>
                <w:szCs w:val="24"/>
              </w:rPr>
            </w:pPr>
            <w:r>
              <w:rPr>
                <w:rFonts w:eastAsia="Calibri" w:cstheme="minorHAnsi"/>
                <w:iCs/>
                <w:szCs w:val="24"/>
              </w:rPr>
              <w:t xml:space="preserve">Industrial </w:t>
            </w:r>
            <w:r w:rsidRPr="00962405">
              <w:rPr>
                <w:rFonts w:eastAsia="Calibri" w:cstheme="minorHAnsi"/>
                <w:iCs/>
                <w:szCs w:val="24"/>
              </w:rPr>
              <w:t>Training</w:t>
            </w:r>
            <w:r>
              <w:rPr>
                <w:rFonts w:eastAsia="Calibri" w:cstheme="minorHAnsi"/>
                <w:iCs/>
                <w:szCs w:val="24"/>
              </w:rPr>
              <w:t xml:space="preserve"> &amp; Certifications</w:t>
            </w:r>
          </w:p>
          <w:p w14:paraId="6BF2B767" w14:textId="77777777" w:rsidR="00962405" w:rsidRDefault="00962405" w:rsidP="00962405"/>
          <w:p w14:paraId="5972E885" w14:textId="77777777" w:rsidR="00962405" w:rsidRPr="00962405" w:rsidRDefault="00962405" w:rsidP="00962405">
            <w:pPr>
              <w:pStyle w:val="ListParagraph"/>
              <w:widowControl w:val="0"/>
              <w:numPr>
                <w:ilvl w:val="0"/>
                <w:numId w:val="3"/>
              </w:numPr>
              <w:spacing w:after="240" w:line="276" w:lineRule="auto"/>
              <w:ind w:right="575"/>
              <w:jc w:val="both"/>
              <w:rPr>
                <w:rFonts w:asciiTheme="minorHAnsi" w:eastAsiaTheme="minorHAnsi" w:hAnsiTheme="minorHAnsi" w:cstheme="minorBidi"/>
                <w:sz w:val="20"/>
                <w:szCs w:val="18"/>
              </w:rPr>
            </w:pPr>
            <w:r w:rsidRPr="00962405">
              <w:rPr>
                <w:rFonts w:asciiTheme="minorHAnsi" w:eastAsiaTheme="minorHAnsi" w:hAnsiTheme="minorHAnsi" w:cstheme="minorBidi"/>
                <w:sz w:val="20"/>
                <w:szCs w:val="18"/>
              </w:rPr>
              <w:t xml:space="preserve">Embedded Systems Certification, </w:t>
            </w:r>
            <w:proofErr w:type="spellStart"/>
            <w:r w:rsidRPr="00962405">
              <w:rPr>
                <w:rFonts w:asciiTheme="minorHAnsi" w:eastAsiaTheme="minorHAnsi" w:hAnsiTheme="minorHAnsi" w:cstheme="minorBidi"/>
                <w:sz w:val="20"/>
                <w:szCs w:val="18"/>
              </w:rPr>
              <w:t>Moschip</w:t>
            </w:r>
            <w:proofErr w:type="spellEnd"/>
            <w:r w:rsidRPr="00962405">
              <w:rPr>
                <w:rFonts w:asciiTheme="minorHAnsi" w:eastAsiaTheme="minorHAnsi" w:hAnsiTheme="minorHAnsi" w:cstheme="minorBidi"/>
                <w:sz w:val="20"/>
                <w:szCs w:val="18"/>
              </w:rPr>
              <w:t xml:space="preserve"> Institute of Silicon Systems</w:t>
            </w:r>
          </w:p>
          <w:p w14:paraId="284F2B22" w14:textId="77777777" w:rsidR="00962405" w:rsidRPr="00962405" w:rsidRDefault="00962405" w:rsidP="00962405">
            <w:pPr>
              <w:pStyle w:val="ListParagraph"/>
              <w:widowControl w:val="0"/>
              <w:numPr>
                <w:ilvl w:val="0"/>
                <w:numId w:val="3"/>
              </w:numPr>
              <w:spacing w:after="240" w:line="276" w:lineRule="auto"/>
              <w:ind w:right="575"/>
              <w:jc w:val="both"/>
              <w:rPr>
                <w:rFonts w:asciiTheme="minorHAnsi" w:eastAsiaTheme="minorHAnsi" w:hAnsiTheme="minorHAnsi" w:cstheme="minorBidi"/>
                <w:sz w:val="20"/>
                <w:szCs w:val="18"/>
              </w:rPr>
            </w:pPr>
            <w:r w:rsidRPr="00962405">
              <w:rPr>
                <w:rFonts w:asciiTheme="minorHAnsi" w:eastAsiaTheme="minorHAnsi" w:hAnsiTheme="minorHAnsi" w:cstheme="minorBidi"/>
                <w:sz w:val="20"/>
                <w:szCs w:val="18"/>
              </w:rPr>
              <w:t>Hands-on training in device driver development for ARM SoCs.</w:t>
            </w:r>
          </w:p>
          <w:p w14:paraId="27B6CB82" w14:textId="1261D40B" w:rsidR="00962405" w:rsidRPr="00962405" w:rsidRDefault="00962405" w:rsidP="00962405"/>
        </w:tc>
        <w:tc>
          <w:tcPr>
            <w:tcW w:w="487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A9F81E" w14:textId="77777777" w:rsidR="00723422" w:rsidRPr="001F1BBC" w:rsidRDefault="00723422" w:rsidP="00CD2D89"/>
        </w:tc>
      </w:tr>
      <w:tr w:rsidR="00723422" w:rsidRPr="00621F5E" w14:paraId="39BE1D7C" w14:textId="77777777" w:rsidTr="00BA5A69">
        <w:trPr>
          <w:trHeight w:val="180"/>
        </w:trPr>
        <w:tc>
          <w:tcPr>
            <w:tcW w:w="235" w:type="dxa"/>
            <w:tcBorders>
              <w:top w:val="single" w:sz="4" w:space="0" w:color="FFFFFF" w:themeColor="background1"/>
            </w:tcBorders>
          </w:tcPr>
          <w:p w14:paraId="07459202" w14:textId="77777777" w:rsidR="00723422" w:rsidRPr="00621F5E" w:rsidRDefault="00723422" w:rsidP="00CD2D89">
            <w:pPr>
              <w:rPr>
                <w:sz w:val="14"/>
                <w:szCs w:val="12"/>
              </w:rPr>
            </w:pPr>
          </w:p>
        </w:tc>
        <w:tc>
          <w:tcPr>
            <w:tcW w:w="4584" w:type="dxa"/>
            <w:gridSpan w:val="2"/>
            <w:tcBorders>
              <w:top w:val="single" w:sz="4" w:space="0" w:color="FFFFFF" w:themeColor="background1"/>
              <w:bottom w:val="single" w:sz="8" w:space="0" w:color="262626" w:themeColor="text1" w:themeTint="D9"/>
            </w:tcBorders>
          </w:tcPr>
          <w:p w14:paraId="12FF0C4E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13" w:type="dxa"/>
            <w:tcBorders>
              <w:top w:val="single" w:sz="4" w:space="0" w:color="FFFFFF" w:themeColor="background1"/>
            </w:tcBorders>
          </w:tcPr>
          <w:p w14:paraId="5D87BAF1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5037" w:type="dxa"/>
            <w:gridSpan w:val="3"/>
            <w:vMerge/>
            <w:tcBorders>
              <w:top w:val="single" w:sz="4" w:space="0" w:color="auto"/>
            </w:tcBorders>
          </w:tcPr>
          <w:p w14:paraId="3B1B88A4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8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2A55D44B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</w:tr>
      <w:tr w:rsidR="00723422" w:rsidRPr="00621F5E" w14:paraId="426B9256" w14:textId="77777777" w:rsidTr="00BA5A69">
        <w:trPr>
          <w:trHeight w:val="144"/>
        </w:trPr>
        <w:tc>
          <w:tcPr>
            <w:tcW w:w="235" w:type="dxa"/>
          </w:tcPr>
          <w:p w14:paraId="4D7DE886" w14:textId="77777777" w:rsidR="00723422" w:rsidRPr="00621F5E" w:rsidRDefault="00723422" w:rsidP="00CD2D89">
            <w:pPr>
              <w:rPr>
                <w:sz w:val="14"/>
                <w:szCs w:val="12"/>
              </w:rPr>
            </w:pPr>
          </w:p>
        </w:tc>
        <w:tc>
          <w:tcPr>
            <w:tcW w:w="4584" w:type="dxa"/>
            <w:gridSpan w:val="2"/>
            <w:tcBorders>
              <w:top w:val="single" w:sz="8" w:space="0" w:color="262626" w:themeColor="text1" w:themeTint="D9"/>
            </w:tcBorders>
          </w:tcPr>
          <w:p w14:paraId="724E4BA5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13" w:type="dxa"/>
          </w:tcPr>
          <w:p w14:paraId="40B8F985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5037" w:type="dxa"/>
            <w:gridSpan w:val="3"/>
            <w:vMerge/>
          </w:tcPr>
          <w:p w14:paraId="13493178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87" w:type="dxa"/>
            <w:tcBorders>
              <w:right w:val="single" w:sz="4" w:space="0" w:color="FFFFFF" w:themeColor="background1"/>
            </w:tcBorders>
          </w:tcPr>
          <w:p w14:paraId="79FB8D60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</w:tr>
      <w:tr w:rsidR="00723422" w:rsidRPr="004B4147" w14:paraId="508D64AB" w14:textId="77777777" w:rsidTr="00BA5A69">
        <w:trPr>
          <w:trHeight w:val="4923"/>
        </w:trPr>
        <w:tc>
          <w:tcPr>
            <w:tcW w:w="235" w:type="dxa"/>
          </w:tcPr>
          <w:p w14:paraId="33D9CDD3" w14:textId="77777777" w:rsidR="00723422" w:rsidRPr="001F1BBC" w:rsidRDefault="00723422" w:rsidP="00CD2D89"/>
        </w:tc>
        <w:tc>
          <w:tcPr>
            <w:tcW w:w="4584" w:type="dxa"/>
            <w:gridSpan w:val="2"/>
          </w:tcPr>
          <w:p w14:paraId="45B9F6A9" w14:textId="77777777" w:rsidR="00723422" w:rsidRPr="00621F5E" w:rsidRDefault="00000000" w:rsidP="00723422">
            <w:pPr>
              <w:pStyle w:val="Heading1"/>
            </w:pPr>
            <w:sdt>
              <w:sdtPr>
                <w:id w:val="434569950"/>
                <w:placeholder>
                  <w:docPart w:val="86645DBA65B3421BA417883567C428C6"/>
                </w:placeholder>
                <w:temporary/>
                <w15:appearance w15:val="hidden"/>
              </w:sdtPr>
              <w:sdtContent>
                <w:r w:rsidR="00723422" w:rsidRPr="00621F5E">
                  <w:t>Education</w:t>
                </w:r>
              </w:sdtContent>
            </w:sdt>
          </w:p>
          <w:p w14:paraId="0A389787" w14:textId="23F49F52" w:rsidR="00723422" w:rsidRDefault="00BC62E8" w:rsidP="00BC62E8">
            <w:pPr>
              <w:pStyle w:val="Heading2"/>
              <w:spacing w:before="0"/>
              <w:rPr>
                <w:i/>
                <w:iCs/>
              </w:rPr>
            </w:pPr>
            <w:r>
              <w:t>Bachelors of Technology - ECE</w:t>
            </w:r>
          </w:p>
          <w:p w14:paraId="3819B943" w14:textId="4EDE13AE" w:rsidR="00723422" w:rsidRPr="00BC62E8" w:rsidRDefault="00BC62E8" w:rsidP="00BC62E8">
            <w:pPr>
              <w:spacing w:line="276" w:lineRule="auto"/>
              <w:contextualSpacing/>
              <w:rPr>
                <w:rFonts w:ascii="Lucida Sans" w:eastAsia="Microsoft YaHei UI" w:hAnsi="Lucida Sans"/>
              </w:rPr>
            </w:pPr>
            <w:r w:rsidRPr="00BC62E8">
              <w:rPr>
                <w:rFonts w:ascii="Lucida Sans" w:eastAsia="Microsoft YaHei UI" w:hAnsi="Lucida Sans"/>
              </w:rPr>
              <w:t>Madanapalle Institute of Technology &amp; Science</w:t>
            </w:r>
          </w:p>
          <w:p w14:paraId="4DE5010D" w14:textId="41BEB777" w:rsidR="00723422" w:rsidRPr="00BC62E8" w:rsidRDefault="00BC62E8" w:rsidP="00BC62E8">
            <w:pPr>
              <w:spacing w:line="276" w:lineRule="auto"/>
              <w:contextualSpacing/>
              <w:rPr>
                <w:rFonts w:ascii="Lucida Sans" w:eastAsia="Microsoft YaHei UI" w:hAnsi="Lucida Sans"/>
              </w:rPr>
            </w:pPr>
            <w:r w:rsidRPr="00BC62E8">
              <w:rPr>
                <w:rFonts w:ascii="Lucida Sans" w:eastAsia="Microsoft YaHei UI" w:hAnsi="Lucida Sans"/>
              </w:rPr>
              <w:t>2019 - 2023</w:t>
            </w:r>
          </w:p>
          <w:p w14:paraId="65663506" w14:textId="73A96852" w:rsidR="00723422" w:rsidRPr="00A87732" w:rsidRDefault="00BC62E8" w:rsidP="00BC62E8">
            <w:pPr>
              <w:pStyle w:val="Heading2"/>
            </w:pPr>
            <w:r>
              <w:t xml:space="preserve">Higher Secondary/Diploma </w:t>
            </w:r>
            <w:r w:rsidR="008234CB">
              <w:t>–</w:t>
            </w:r>
            <w:r>
              <w:t xml:space="preserve"> Science</w:t>
            </w:r>
            <w:r w:rsidR="008234CB">
              <w:t xml:space="preserve"> (XII)</w:t>
            </w:r>
          </w:p>
          <w:p w14:paraId="1D0D1733" w14:textId="77777777" w:rsidR="00723422" w:rsidRPr="000C429F" w:rsidRDefault="00000000" w:rsidP="00723422">
            <w:pPr>
              <w:pStyle w:val="Heading3"/>
            </w:pPr>
            <w:sdt>
              <w:sdtPr>
                <w:id w:val="662516064"/>
                <w:placeholder>
                  <w:docPart w:val="974A5443CD694063B0FA95903697C78C"/>
                </w:placeholder>
                <w:temporary/>
                <w:showingPlcHdr/>
                <w15:appearance w15:val="hidden"/>
              </w:sdtPr>
              <w:sdtContent>
                <w:r w:rsidR="00C80B26" w:rsidRPr="000C429F">
                  <w:t>Glennwood University</w:t>
                </w:r>
              </w:sdtContent>
            </w:sdt>
          </w:p>
          <w:p w14:paraId="1A3FC836" w14:textId="40B9DB05" w:rsidR="00723422" w:rsidRPr="008234CB" w:rsidRDefault="008234CB" w:rsidP="008234CB">
            <w:pPr>
              <w:spacing w:line="276" w:lineRule="auto"/>
              <w:contextualSpacing/>
              <w:rPr>
                <w:rFonts w:ascii="Lucida Sans" w:eastAsia="Microsoft YaHei UI" w:hAnsi="Lucida Sans"/>
              </w:rPr>
            </w:pPr>
            <w:r w:rsidRPr="00BC62E8">
              <w:rPr>
                <w:rFonts w:ascii="Lucida Sans" w:eastAsia="Microsoft YaHei UI" w:hAnsi="Lucida Sans"/>
              </w:rPr>
              <w:t>20</w:t>
            </w:r>
            <w:r>
              <w:rPr>
                <w:rFonts w:ascii="Lucida Sans" w:eastAsia="Microsoft YaHei UI" w:hAnsi="Lucida Sans"/>
              </w:rPr>
              <w:t>17</w:t>
            </w:r>
            <w:r w:rsidRPr="00BC62E8">
              <w:rPr>
                <w:rFonts w:ascii="Lucida Sans" w:eastAsia="Microsoft YaHei UI" w:hAnsi="Lucida Sans"/>
              </w:rPr>
              <w:t xml:space="preserve"> - 20</w:t>
            </w:r>
            <w:r>
              <w:rPr>
                <w:rFonts w:ascii="Lucida Sans" w:eastAsia="Microsoft YaHei UI" w:hAnsi="Lucida Sans"/>
              </w:rPr>
              <w:t>19</w:t>
            </w:r>
          </w:p>
          <w:p w14:paraId="1BF07A70" w14:textId="5C8E1C48" w:rsidR="00723422" w:rsidRPr="00A87732" w:rsidRDefault="00BC62E8" w:rsidP="00723422">
            <w:pPr>
              <w:pStyle w:val="Heading2"/>
            </w:pPr>
            <w:r>
              <w:t xml:space="preserve">Secondary School Education </w:t>
            </w:r>
            <w:r w:rsidR="008234CB">
              <w:t>(X)</w:t>
            </w:r>
          </w:p>
          <w:p w14:paraId="7395E4B7" w14:textId="77777777" w:rsidR="00723422" w:rsidRPr="000C429F" w:rsidRDefault="00000000" w:rsidP="00723422">
            <w:pPr>
              <w:pStyle w:val="Heading3"/>
            </w:pPr>
            <w:sdt>
              <w:sdtPr>
                <w:id w:val="204148131"/>
                <w:placeholder>
                  <w:docPart w:val="C915521A09F04BC68DA234E9D2343D23"/>
                </w:placeholder>
                <w:temporary/>
                <w:showingPlcHdr/>
                <w15:appearance w15:val="hidden"/>
              </w:sdtPr>
              <w:sdtContent>
                <w:r w:rsidR="00C80B26" w:rsidRPr="000C429F">
                  <w:t>Bellows College</w:t>
                </w:r>
              </w:sdtContent>
            </w:sdt>
          </w:p>
          <w:p w14:paraId="58742C00" w14:textId="4F4441A6" w:rsidR="00723422" w:rsidRPr="008234CB" w:rsidRDefault="008234CB" w:rsidP="008234CB">
            <w:pPr>
              <w:spacing w:line="276" w:lineRule="auto"/>
              <w:contextualSpacing/>
              <w:rPr>
                <w:rFonts w:ascii="Lucida Sans" w:eastAsia="Microsoft YaHei UI" w:hAnsi="Lucida Sans"/>
              </w:rPr>
            </w:pPr>
            <w:r w:rsidRPr="00BC62E8">
              <w:rPr>
                <w:rFonts w:ascii="Lucida Sans" w:eastAsia="Microsoft YaHei UI" w:hAnsi="Lucida Sans"/>
              </w:rPr>
              <w:t>20</w:t>
            </w:r>
            <w:r>
              <w:rPr>
                <w:rFonts w:ascii="Lucida Sans" w:eastAsia="Microsoft YaHei UI" w:hAnsi="Lucida Sans"/>
              </w:rPr>
              <w:t>17</w:t>
            </w:r>
          </w:p>
        </w:tc>
        <w:tc>
          <w:tcPr>
            <w:tcW w:w="413" w:type="dxa"/>
          </w:tcPr>
          <w:p w14:paraId="7BC8EF03" w14:textId="77777777" w:rsidR="00723422" w:rsidRPr="001F1BBC" w:rsidRDefault="00723422" w:rsidP="005909E1"/>
        </w:tc>
        <w:tc>
          <w:tcPr>
            <w:tcW w:w="5037" w:type="dxa"/>
            <w:gridSpan w:val="3"/>
            <w:vMerge/>
          </w:tcPr>
          <w:p w14:paraId="66863F52" w14:textId="77777777" w:rsidR="00723422" w:rsidRPr="001F1BBC" w:rsidRDefault="00723422" w:rsidP="005909E1"/>
        </w:tc>
        <w:tc>
          <w:tcPr>
            <w:tcW w:w="487" w:type="dxa"/>
          </w:tcPr>
          <w:p w14:paraId="47382918" w14:textId="77777777" w:rsidR="00723422" w:rsidRPr="001F1BBC" w:rsidRDefault="00723422" w:rsidP="005909E1"/>
        </w:tc>
      </w:tr>
      <w:tr w:rsidR="00723422" w:rsidRPr="00621F5E" w14:paraId="63886A13" w14:textId="77777777" w:rsidTr="00BA5A69">
        <w:trPr>
          <w:trHeight w:val="60"/>
        </w:trPr>
        <w:tc>
          <w:tcPr>
            <w:tcW w:w="235" w:type="dxa"/>
          </w:tcPr>
          <w:p w14:paraId="5B5BE3FD" w14:textId="77777777" w:rsidR="00723422" w:rsidRPr="00621F5E" w:rsidRDefault="00723422" w:rsidP="00CD2D89">
            <w:pPr>
              <w:rPr>
                <w:sz w:val="14"/>
                <w:szCs w:val="12"/>
              </w:rPr>
            </w:pPr>
          </w:p>
        </w:tc>
        <w:tc>
          <w:tcPr>
            <w:tcW w:w="4584" w:type="dxa"/>
            <w:gridSpan w:val="2"/>
            <w:tcBorders>
              <w:bottom w:val="single" w:sz="8" w:space="0" w:color="262626" w:themeColor="text1" w:themeTint="D9"/>
            </w:tcBorders>
          </w:tcPr>
          <w:p w14:paraId="6F464204" w14:textId="14306040" w:rsidR="008C1050" w:rsidRPr="008C1050" w:rsidRDefault="008C1050" w:rsidP="008C1050">
            <w:pPr>
              <w:rPr>
                <w:sz w:val="14"/>
                <w:szCs w:val="12"/>
              </w:rPr>
            </w:pPr>
          </w:p>
        </w:tc>
        <w:tc>
          <w:tcPr>
            <w:tcW w:w="413" w:type="dxa"/>
          </w:tcPr>
          <w:p w14:paraId="755F7CE0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5037" w:type="dxa"/>
            <w:gridSpan w:val="3"/>
            <w:vMerge/>
            <w:tcBorders>
              <w:bottom w:val="single" w:sz="4" w:space="0" w:color="auto"/>
            </w:tcBorders>
          </w:tcPr>
          <w:p w14:paraId="6B468D17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87" w:type="dxa"/>
          </w:tcPr>
          <w:p w14:paraId="0C9FA4F8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</w:tr>
      <w:tr w:rsidR="008C1050" w:rsidRPr="00621F5E" w14:paraId="052BB010" w14:textId="77777777" w:rsidTr="00BA5A69">
        <w:tblPrEx>
          <w:tblBorders>
            <w:bottom w:val="single" w:sz="4" w:space="0" w:color="FFFFFF" w:themeColor="background1"/>
          </w:tblBorders>
        </w:tblPrEx>
        <w:trPr>
          <w:gridAfter w:val="2"/>
          <w:wAfter w:w="578" w:type="dxa"/>
          <w:trHeight w:val="70"/>
        </w:trPr>
        <w:tc>
          <w:tcPr>
            <w:tcW w:w="234" w:type="dxa"/>
          </w:tcPr>
          <w:p w14:paraId="035A4CA6" w14:textId="5071487D" w:rsidR="008C1050" w:rsidRPr="00621F5E" w:rsidRDefault="008C1050" w:rsidP="008C1050">
            <w:pPr>
              <w:rPr>
                <w:sz w:val="14"/>
                <w:szCs w:val="12"/>
              </w:rPr>
            </w:pPr>
            <w:r>
              <w:br w:type="page"/>
            </w:r>
          </w:p>
        </w:tc>
        <w:tc>
          <w:tcPr>
            <w:tcW w:w="9924" w:type="dxa"/>
            <w:gridSpan w:val="4"/>
            <w:tcBorders>
              <w:bottom w:val="single" w:sz="4" w:space="0" w:color="000000" w:themeColor="text1"/>
            </w:tcBorders>
          </w:tcPr>
          <w:p w14:paraId="655252E4" w14:textId="7E61FDEB" w:rsidR="008C1050" w:rsidRPr="008C1050" w:rsidRDefault="008C1050" w:rsidP="00BA5A69">
            <w:pPr>
              <w:pStyle w:val="Heading1"/>
              <w:spacing w:after="0"/>
            </w:pPr>
            <w:r>
              <w:t xml:space="preserve">Technical </w:t>
            </w:r>
            <w:sdt>
              <w:sdtPr>
                <w:id w:val="-1594237380"/>
                <w:placeholder>
                  <w:docPart w:val="BD2DF419A8BD4444B801EEDCBA62D2CD"/>
                </w:placeholder>
                <w:temporary/>
                <w:showingPlcHdr/>
                <w15:appearance w15:val="hidden"/>
              </w:sdtPr>
              <w:sdtContent>
                <w:r w:rsidRPr="00D520CA">
                  <w:t>Skills</w:t>
                </w:r>
              </w:sdtContent>
            </w:sdt>
          </w:p>
          <w:p w14:paraId="124275C6" w14:textId="77777777" w:rsidR="008C1050" w:rsidRPr="00FB4DD1" w:rsidRDefault="008C1050" w:rsidP="008C1050">
            <w:pPr>
              <w:pStyle w:val="ListParagraph"/>
              <w:widowControl w:val="0"/>
              <w:numPr>
                <w:ilvl w:val="0"/>
                <w:numId w:val="6"/>
              </w:numPr>
              <w:spacing w:line="259" w:lineRule="auto"/>
              <w:ind w:right="575"/>
              <w:jc w:val="both"/>
              <w:rPr>
                <w:rFonts w:eastAsia="Calibri" w:cstheme="minorHAnsi"/>
              </w:rPr>
            </w:pPr>
            <w:r w:rsidRPr="00FB4DD1">
              <w:rPr>
                <w:rFonts w:eastAsia="Calibri" w:cstheme="minorHAnsi"/>
                <w:b/>
                <w:bCs/>
              </w:rPr>
              <w:t>Programming Languages:</w:t>
            </w:r>
            <w:r w:rsidRPr="00FB4DD1">
              <w:rPr>
                <w:rFonts w:eastAsia="Calibri" w:cstheme="minorHAnsi"/>
              </w:rPr>
              <w:t> C, Python, Bash</w:t>
            </w:r>
          </w:p>
          <w:p w14:paraId="1AACEE92" w14:textId="2B562CEE" w:rsidR="008C1050" w:rsidRPr="00FB4DD1" w:rsidRDefault="008C1050" w:rsidP="008C1050">
            <w:pPr>
              <w:pStyle w:val="ListParagraph"/>
              <w:widowControl w:val="0"/>
              <w:numPr>
                <w:ilvl w:val="0"/>
                <w:numId w:val="6"/>
              </w:numPr>
              <w:spacing w:line="259" w:lineRule="auto"/>
              <w:ind w:right="575"/>
              <w:jc w:val="both"/>
              <w:rPr>
                <w:rFonts w:eastAsia="Calibri" w:cstheme="minorHAnsi"/>
              </w:rPr>
            </w:pPr>
            <w:r w:rsidRPr="00FB4DD1">
              <w:rPr>
                <w:rFonts w:eastAsia="Calibri" w:cstheme="minorHAnsi"/>
                <w:b/>
                <w:bCs/>
              </w:rPr>
              <w:t>Operating Systems:</w:t>
            </w:r>
            <w:r w:rsidRPr="00FB4DD1">
              <w:rPr>
                <w:rFonts w:eastAsia="Calibri" w:cstheme="minorHAnsi"/>
              </w:rPr>
              <w:t> Linux, Android, Open</w:t>
            </w:r>
            <w:r>
              <w:rPr>
                <w:rFonts w:eastAsia="Calibri" w:cstheme="minorHAnsi"/>
              </w:rPr>
              <w:t xml:space="preserve"> </w:t>
            </w:r>
            <w:r w:rsidRPr="00FB4DD1">
              <w:rPr>
                <w:rFonts w:eastAsia="Calibri" w:cstheme="minorHAnsi"/>
              </w:rPr>
              <w:t>BMC</w:t>
            </w:r>
          </w:p>
          <w:p w14:paraId="77492603" w14:textId="77777777" w:rsidR="008C1050" w:rsidRPr="00FB4DD1" w:rsidRDefault="008C1050" w:rsidP="008C1050">
            <w:pPr>
              <w:pStyle w:val="ListParagraph"/>
              <w:widowControl w:val="0"/>
              <w:numPr>
                <w:ilvl w:val="0"/>
                <w:numId w:val="6"/>
              </w:numPr>
              <w:spacing w:line="259" w:lineRule="auto"/>
              <w:ind w:right="575"/>
              <w:jc w:val="both"/>
              <w:rPr>
                <w:rFonts w:eastAsia="Calibri" w:cstheme="minorHAnsi"/>
              </w:rPr>
            </w:pPr>
            <w:r w:rsidRPr="00FB4DD1">
              <w:rPr>
                <w:rFonts w:eastAsia="Calibri" w:cstheme="minorHAnsi"/>
                <w:b/>
                <w:bCs/>
              </w:rPr>
              <w:t>Architectures:</w:t>
            </w:r>
            <w:r w:rsidRPr="00FB4DD1">
              <w:rPr>
                <w:rFonts w:eastAsia="Calibri" w:cstheme="minorHAnsi"/>
              </w:rPr>
              <w:t> ARM32/64, RISC-V</w:t>
            </w:r>
          </w:p>
          <w:p w14:paraId="4C442C29" w14:textId="77777777" w:rsidR="008C1050" w:rsidRPr="00FB4DD1" w:rsidRDefault="008C1050" w:rsidP="008C1050">
            <w:pPr>
              <w:pStyle w:val="ListParagraph"/>
              <w:widowControl w:val="0"/>
              <w:numPr>
                <w:ilvl w:val="0"/>
                <w:numId w:val="6"/>
              </w:numPr>
              <w:spacing w:line="259" w:lineRule="auto"/>
              <w:ind w:right="575"/>
              <w:jc w:val="both"/>
              <w:rPr>
                <w:rFonts w:eastAsia="Calibri" w:cstheme="minorHAnsi"/>
              </w:rPr>
            </w:pPr>
            <w:r w:rsidRPr="00FB4DD1">
              <w:rPr>
                <w:rFonts w:eastAsia="Calibri" w:cstheme="minorHAnsi"/>
                <w:b/>
                <w:bCs/>
              </w:rPr>
              <w:t>Boards &amp; SoCs:</w:t>
            </w:r>
            <w:r w:rsidRPr="00FB4DD1">
              <w:rPr>
                <w:rFonts w:eastAsia="Calibri" w:cstheme="minorHAnsi"/>
              </w:rPr>
              <w:t xml:space="preserve"> RPI3, </w:t>
            </w:r>
            <w:proofErr w:type="spellStart"/>
            <w:r w:rsidRPr="00FB4DD1">
              <w:rPr>
                <w:rFonts w:eastAsia="Calibri" w:cstheme="minorHAnsi"/>
              </w:rPr>
              <w:t>BeagleBone</w:t>
            </w:r>
            <w:proofErr w:type="spellEnd"/>
            <w:r w:rsidRPr="00FB4DD1">
              <w:rPr>
                <w:rFonts w:eastAsia="Calibri" w:cstheme="minorHAnsi"/>
              </w:rPr>
              <w:t xml:space="preserve"> Black, </w:t>
            </w:r>
            <w:proofErr w:type="spellStart"/>
            <w:r w:rsidRPr="00FB4DD1">
              <w:rPr>
                <w:rFonts w:eastAsia="Calibri" w:cstheme="minorHAnsi"/>
              </w:rPr>
              <w:t>NanoPI</w:t>
            </w:r>
            <w:proofErr w:type="spellEnd"/>
            <w:r w:rsidRPr="00FB4DD1">
              <w:rPr>
                <w:rFonts w:eastAsia="Calibri" w:cstheme="minorHAnsi"/>
              </w:rPr>
              <w:t xml:space="preserve"> M3, INTX2401</w:t>
            </w:r>
          </w:p>
          <w:p w14:paraId="6E5F1076" w14:textId="77777777" w:rsidR="008C1050" w:rsidRPr="00FB4DD1" w:rsidRDefault="008C1050" w:rsidP="008C1050">
            <w:pPr>
              <w:pStyle w:val="ListParagraph"/>
              <w:widowControl w:val="0"/>
              <w:numPr>
                <w:ilvl w:val="0"/>
                <w:numId w:val="6"/>
              </w:numPr>
              <w:spacing w:line="259" w:lineRule="auto"/>
              <w:ind w:right="-19"/>
              <w:jc w:val="both"/>
              <w:rPr>
                <w:rFonts w:eastAsia="Calibri" w:cstheme="minorHAnsi"/>
              </w:rPr>
            </w:pPr>
            <w:r w:rsidRPr="00FB4DD1">
              <w:rPr>
                <w:rFonts w:eastAsia="Calibri" w:cstheme="minorHAnsi"/>
                <w:b/>
                <w:bCs/>
              </w:rPr>
              <w:t>Subsystems &amp; Protocols:</w:t>
            </w:r>
            <w:r w:rsidRPr="00FB4DD1">
              <w:rPr>
                <w:rFonts w:eastAsia="Calibri" w:cstheme="minorHAnsi"/>
              </w:rPr>
              <w:t> I2C, UART, GPIO, USB, PCI, SPI, PCIe</w:t>
            </w:r>
          </w:p>
          <w:p w14:paraId="50076A77" w14:textId="77777777" w:rsidR="008C1050" w:rsidRPr="00FB4DD1" w:rsidRDefault="008C1050" w:rsidP="008C1050">
            <w:pPr>
              <w:pStyle w:val="ListParagraph"/>
              <w:widowControl w:val="0"/>
              <w:numPr>
                <w:ilvl w:val="0"/>
                <w:numId w:val="6"/>
              </w:numPr>
              <w:spacing w:line="259" w:lineRule="auto"/>
              <w:ind w:right="575"/>
              <w:jc w:val="both"/>
              <w:rPr>
                <w:rFonts w:eastAsia="Calibri" w:cstheme="minorHAnsi"/>
              </w:rPr>
            </w:pPr>
            <w:r w:rsidRPr="00FB4DD1">
              <w:rPr>
                <w:rFonts w:eastAsia="Calibri" w:cstheme="minorHAnsi"/>
                <w:b/>
                <w:bCs/>
              </w:rPr>
              <w:t>Debugging Tools:</w:t>
            </w:r>
            <w:r w:rsidRPr="00FB4DD1">
              <w:rPr>
                <w:rFonts w:eastAsia="Calibri" w:cstheme="minorHAnsi"/>
              </w:rPr>
              <w:t> JTAG, GDB, Lauterbach, Oscilloscope, Protocol Analyzers</w:t>
            </w:r>
          </w:p>
          <w:p w14:paraId="478C2AC6" w14:textId="77777777" w:rsidR="008C1050" w:rsidRPr="00FB4DD1" w:rsidRDefault="008C1050" w:rsidP="008C1050">
            <w:pPr>
              <w:pStyle w:val="ListParagraph"/>
              <w:widowControl w:val="0"/>
              <w:numPr>
                <w:ilvl w:val="0"/>
                <w:numId w:val="6"/>
              </w:numPr>
              <w:spacing w:line="259" w:lineRule="auto"/>
              <w:ind w:right="575"/>
              <w:jc w:val="both"/>
              <w:rPr>
                <w:rFonts w:eastAsia="Calibri" w:cstheme="minorHAnsi"/>
              </w:rPr>
            </w:pPr>
            <w:r w:rsidRPr="00FB4DD1">
              <w:rPr>
                <w:rFonts w:eastAsia="Calibri" w:cstheme="minorHAnsi"/>
                <w:b/>
                <w:bCs/>
              </w:rPr>
              <w:t>Development Tools:</w:t>
            </w:r>
            <w:r w:rsidRPr="00FB4DD1">
              <w:rPr>
                <w:rFonts w:eastAsia="Calibri" w:cstheme="minorHAnsi"/>
              </w:rPr>
              <w:t> </w:t>
            </w:r>
            <w:r>
              <w:rPr>
                <w:rFonts w:ascii="Calibri" w:eastAsia="Calibri" w:hAnsi="Calibri" w:cs="Calibri"/>
              </w:rPr>
              <w:t xml:space="preserve">Git, Jira, </w:t>
            </w:r>
            <w:proofErr w:type="spellStart"/>
            <w:r>
              <w:rPr>
                <w:rFonts w:ascii="Calibri" w:eastAsia="Calibri" w:hAnsi="Calibri" w:cs="Calibri"/>
              </w:rPr>
              <w:t>Buildroot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Yocto</w:t>
            </w:r>
            <w:proofErr w:type="spellEnd"/>
            <w:r>
              <w:rPr>
                <w:rFonts w:ascii="Calibri" w:eastAsia="Calibri" w:hAnsi="Calibri" w:cs="Calibri"/>
              </w:rPr>
              <w:t>, Confluence.</w:t>
            </w:r>
          </w:p>
          <w:p w14:paraId="7B2486BA" w14:textId="03915B71" w:rsidR="00BA5A69" w:rsidRPr="00BA5A69" w:rsidRDefault="008C1050" w:rsidP="00BA5A69">
            <w:pPr>
              <w:pStyle w:val="ListParagraph"/>
              <w:widowControl w:val="0"/>
              <w:numPr>
                <w:ilvl w:val="0"/>
                <w:numId w:val="6"/>
              </w:numPr>
              <w:spacing w:line="259" w:lineRule="auto"/>
              <w:ind w:right="575"/>
              <w:jc w:val="both"/>
              <w:rPr>
                <w:rFonts w:eastAsia="Calibri" w:cstheme="minorHAnsi"/>
              </w:rPr>
            </w:pPr>
            <w:r w:rsidRPr="00FB4DD1">
              <w:rPr>
                <w:rFonts w:eastAsia="Calibri" w:cstheme="minorHAnsi"/>
                <w:b/>
                <w:bCs/>
              </w:rPr>
              <w:t>Build Systems:</w:t>
            </w:r>
            <w:r w:rsidRPr="00FB4DD1">
              <w:rPr>
                <w:rFonts w:eastAsia="Calibri" w:cstheme="minorHAnsi"/>
              </w:rPr>
              <w:t xml:space="preserve"> </w:t>
            </w:r>
            <w:proofErr w:type="spellStart"/>
            <w:r w:rsidRPr="00FB4DD1">
              <w:rPr>
                <w:rFonts w:eastAsia="Calibri" w:cstheme="minorHAnsi"/>
              </w:rPr>
              <w:t>Buildroot</w:t>
            </w:r>
            <w:proofErr w:type="spellEnd"/>
            <w:r w:rsidRPr="00FB4DD1">
              <w:rPr>
                <w:rFonts w:eastAsia="Calibri" w:cstheme="minorHAnsi"/>
              </w:rPr>
              <w:t xml:space="preserve">, </w:t>
            </w:r>
            <w:proofErr w:type="spellStart"/>
            <w:r w:rsidRPr="00FB4DD1">
              <w:rPr>
                <w:rFonts w:eastAsia="Calibri" w:cstheme="minorHAnsi"/>
              </w:rPr>
              <w:t>Yocto</w:t>
            </w:r>
            <w:proofErr w:type="spellEnd"/>
          </w:p>
          <w:p w14:paraId="4A749F31" w14:textId="77777777" w:rsidR="008C1050" w:rsidRPr="00FB4DD1" w:rsidRDefault="008C1050" w:rsidP="008C1050">
            <w:pPr>
              <w:pStyle w:val="ListParagraph"/>
              <w:widowControl w:val="0"/>
              <w:numPr>
                <w:ilvl w:val="0"/>
                <w:numId w:val="6"/>
              </w:numPr>
              <w:spacing w:line="259" w:lineRule="auto"/>
              <w:ind w:right="575"/>
              <w:jc w:val="both"/>
              <w:rPr>
                <w:rFonts w:eastAsia="Calibri" w:cstheme="minorHAnsi"/>
              </w:rPr>
            </w:pPr>
            <w:r w:rsidRPr="00FB4DD1">
              <w:rPr>
                <w:rFonts w:eastAsia="Calibri" w:cstheme="minorHAnsi"/>
                <w:b/>
                <w:bCs/>
              </w:rPr>
              <w:t>Concepts:</w:t>
            </w:r>
            <w:r w:rsidRPr="00FB4DD1">
              <w:rPr>
                <w:rFonts w:eastAsia="Calibri" w:cstheme="minorHAnsi"/>
              </w:rPr>
              <w:t> Multi-threading, IPC, RTOS concepts, Linux Kernel Internals</w:t>
            </w:r>
          </w:p>
          <w:p w14:paraId="3A3B2571" w14:textId="790B0178" w:rsidR="008C1050" w:rsidRPr="008C1050" w:rsidRDefault="008C1050" w:rsidP="008C1050">
            <w:pPr>
              <w:widowControl w:val="0"/>
              <w:spacing w:after="240" w:line="276" w:lineRule="auto"/>
              <w:ind w:right="575"/>
              <w:jc w:val="both"/>
            </w:pPr>
          </w:p>
        </w:tc>
        <w:tc>
          <w:tcPr>
            <w:tcW w:w="20" w:type="dxa"/>
          </w:tcPr>
          <w:p w14:paraId="0A182F2E" w14:textId="77777777" w:rsidR="008C1050" w:rsidRPr="00621F5E" w:rsidRDefault="008C1050" w:rsidP="008C1050">
            <w:pPr>
              <w:rPr>
                <w:sz w:val="14"/>
                <w:szCs w:val="12"/>
              </w:rPr>
            </w:pPr>
          </w:p>
        </w:tc>
      </w:tr>
    </w:tbl>
    <w:p w14:paraId="0111A3E8" w14:textId="77777777" w:rsidR="006C281B" w:rsidRPr="00621F5E" w:rsidRDefault="006C281B" w:rsidP="00723422">
      <w:pPr>
        <w:rPr>
          <w:sz w:val="10"/>
          <w:szCs w:val="8"/>
        </w:rPr>
      </w:pPr>
    </w:p>
    <w:sectPr w:rsidR="006C281B" w:rsidRPr="00621F5E" w:rsidSect="00BA5A69">
      <w:pgSz w:w="11907" w:h="18144" w:code="9"/>
      <w:pgMar w:top="544" w:right="720" w:bottom="431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631B63" w14:textId="77777777" w:rsidR="00DA621D" w:rsidRDefault="00DA621D" w:rsidP="00B21D64">
      <w:r>
        <w:separator/>
      </w:r>
    </w:p>
  </w:endnote>
  <w:endnote w:type="continuationSeparator" w:id="0">
    <w:p w14:paraId="6C677664" w14:textId="77777777" w:rsidR="00DA621D" w:rsidRDefault="00DA621D" w:rsidP="00B21D64">
      <w:r>
        <w:continuationSeparator/>
      </w:r>
    </w:p>
  </w:endnote>
  <w:endnote w:type="continuationNotice" w:id="1">
    <w:p w14:paraId="255DE189" w14:textId="77777777" w:rsidR="00DA621D" w:rsidRDefault="00DA62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27A182" w14:textId="77777777" w:rsidR="00DA621D" w:rsidRDefault="00DA621D" w:rsidP="00B21D64">
      <w:r>
        <w:separator/>
      </w:r>
    </w:p>
  </w:footnote>
  <w:footnote w:type="continuationSeparator" w:id="0">
    <w:p w14:paraId="148C5D30" w14:textId="77777777" w:rsidR="00DA621D" w:rsidRDefault="00DA621D" w:rsidP="00B21D64">
      <w:r>
        <w:continuationSeparator/>
      </w:r>
    </w:p>
  </w:footnote>
  <w:footnote w:type="continuationNotice" w:id="1">
    <w:p w14:paraId="0F3BCC5A" w14:textId="77777777" w:rsidR="00DA621D" w:rsidRDefault="00DA621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AAA68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F2105"/>
    <w:multiLevelType w:val="multilevel"/>
    <w:tmpl w:val="9D984FD2"/>
    <w:numStyleLink w:val="BullettedList"/>
  </w:abstractNum>
  <w:abstractNum w:abstractNumId="3" w15:restartNumberingAfterBreak="0">
    <w:nsid w:val="59711956"/>
    <w:multiLevelType w:val="hybridMultilevel"/>
    <w:tmpl w:val="77EE8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559AB"/>
    <w:multiLevelType w:val="hybridMultilevel"/>
    <w:tmpl w:val="6A62AB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1616F7"/>
    <w:multiLevelType w:val="hybridMultilevel"/>
    <w:tmpl w:val="C9486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477567">
    <w:abstractNumId w:val="1"/>
  </w:num>
  <w:num w:numId="2" w16cid:durableId="1648971292">
    <w:abstractNumId w:val="2"/>
  </w:num>
  <w:num w:numId="3" w16cid:durableId="1725056139">
    <w:abstractNumId w:val="3"/>
  </w:num>
  <w:num w:numId="4" w16cid:durableId="767433985">
    <w:abstractNumId w:val="5"/>
  </w:num>
  <w:num w:numId="5" w16cid:durableId="881866952">
    <w:abstractNumId w:val="0"/>
  </w:num>
  <w:num w:numId="6" w16cid:durableId="1610158229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E8"/>
    <w:rsid w:val="00000F89"/>
    <w:rsid w:val="00006C07"/>
    <w:rsid w:val="00010991"/>
    <w:rsid w:val="00015187"/>
    <w:rsid w:val="000161E1"/>
    <w:rsid w:val="00016EA9"/>
    <w:rsid w:val="00021303"/>
    <w:rsid w:val="00023505"/>
    <w:rsid w:val="000503D7"/>
    <w:rsid w:val="00063D57"/>
    <w:rsid w:val="000659E5"/>
    <w:rsid w:val="00066075"/>
    <w:rsid w:val="000712FF"/>
    <w:rsid w:val="00091667"/>
    <w:rsid w:val="00095B64"/>
    <w:rsid w:val="00097055"/>
    <w:rsid w:val="000A420C"/>
    <w:rsid w:val="000A69A6"/>
    <w:rsid w:val="000C0639"/>
    <w:rsid w:val="000C0FFB"/>
    <w:rsid w:val="000C429F"/>
    <w:rsid w:val="000E44EE"/>
    <w:rsid w:val="00107E81"/>
    <w:rsid w:val="00131439"/>
    <w:rsid w:val="001337D9"/>
    <w:rsid w:val="00144072"/>
    <w:rsid w:val="00171E4F"/>
    <w:rsid w:val="00176B9E"/>
    <w:rsid w:val="0019344D"/>
    <w:rsid w:val="001A1B1D"/>
    <w:rsid w:val="001A7143"/>
    <w:rsid w:val="001B1A82"/>
    <w:rsid w:val="001C1971"/>
    <w:rsid w:val="001D6AEB"/>
    <w:rsid w:val="001F1BBC"/>
    <w:rsid w:val="001F2DFC"/>
    <w:rsid w:val="001F32DA"/>
    <w:rsid w:val="0020070C"/>
    <w:rsid w:val="00210445"/>
    <w:rsid w:val="0021475C"/>
    <w:rsid w:val="0022521B"/>
    <w:rsid w:val="002348DD"/>
    <w:rsid w:val="0023626F"/>
    <w:rsid w:val="002459FD"/>
    <w:rsid w:val="00250994"/>
    <w:rsid w:val="00267FFB"/>
    <w:rsid w:val="00273A37"/>
    <w:rsid w:val="00292776"/>
    <w:rsid w:val="0029603E"/>
    <w:rsid w:val="00296BA0"/>
    <w:rsid w:val="002A3AC6"/>
    <w:rsid w:val="002B59EC"/>
    <w:rsid w:val="002B5F6C"/>
    <w:rsid w:val="002B7655"/>
    <w:rsid w:val="002E470C"/>
    <w:rsid w:val="002F35FA"/>
    <w:rsid w:val="00310864"/>
    <w:rsid w:val="00341293"/>
    <w:rsid w:val="00386879"/>
    <w:rsid w:val="003C0BB5"/>
    <w:rsid w:val="003E3C0C"/>
    <w:rsid w:val="004067B9"/>
    <w:rsid w:val="004103C0"/>
    <w:rsid w:val="00440CAA"/>
    <w:rsid w:val="00444AC6"/>
    <w:rsid w:val="00452292"/>
    <w:rsid w:val="004744CF"/>
    <w:rsid w:val="00485797"/>
    <w:rsid w:val="004865C2"/>
    <w:rsid w:val="004B4147"/>
    <w:rsid w:val="00542690"/>
    <w:rsid w:val="00552F9B"/>
    <w:rsid w:val="00560D02"/>
    <w:rsid w:val="005636A7"/>
    <w:rsid w:val="0057778B"/>
    <w:rsid w:val="00581821"/>
    <w:rsid w:val="00582076"/>
    <w:rsid w:val="005909E1"/>
    <w:rsid w:val="0059597E"/>
    <w:rsid w:val="005A20B8"/>
    <w:rsid w:val="005B0683"/>
    <w:rsid w:val="005B7DB3"/>
    <w:rsid w:val="005C75A2"/>
    <w:rsid w:val="005F18AE"/>
    <w:rsid w:val="0061400D"/>
    <w:rsid w:val="00621B5C"/>
    <w:rsid w:val="00621F5E"/>
    <w:rsid w:val="00623B97"/>
    <w:rsid w:val="00695276"/>
    <w:rsid w:val="006A00B3"/>
    <w:rsid w:val="006A530B"/>
    <w:rsid w:val="006B74AA"/>
    <w:rsid w:val="006C1D49"/>
    <w:rsid w:val="006C281B"/>
    <w:rsid w:val="006C2C54"/>
    <w:rsid w:val="006C2DFF"/>
    <w:rsid w:val="006C49CF"/>
    <w:rsid w:val="00714006"/>
    <w:rsid w:val="00723422"/>
    <w:rsid w:val="00724627"/>
    <w:rsid w:val="00733ECE"/>
    <w:rsid w:val="007407E2"/>
    <w:rsid w:val="0074617F"/>
    <w:rsid w:val="0075211B"/>
    <w:rsid w:val="007571B5"/>
    <w:rsid w:val="007772B1"/>
    <w:rsid w:val="007D0C2C"/>
    <w:rsid w:val="007D34FE"/>
    <w:rsid w:val="007E5996"/>
    <w:rsid w:val="007E66F3"/>
    <w:rsid w:val="008234CB"/>
    <w:rsid w:val="008424CE"/>
    <w:rsid w:val="008455C2"/>
    <w:rsid w:val="00866148"/>
    <w:rsid w:val="00873832"/>
    <w:rsid w:val="00884123"/>
    <w:rsid w:val="00890F1A"/>
    <w:rsid w:val="008B066B"/>
    <w:rsid w:val="008B1C66"/>
    <w:rsid w:val="008C1050"/>
    <w:rsid w:val="008E2197"/>
    <w:rsid w:val="008E464E"/>
    <w:rsid w:val="00962405"/>
    <w:rsid w:val="00967B14"/>
    <w:rsid w:val="009819C9"/>
    <w:rsid w:val="00987744"/>
    <w:rsid w:val="00997E86"/>
    <w:rsid w:val="009B7D45"/>
    <w:rsid w:val="009D73C9"/>
    <w:rsid w:val="009D7E58"/>
    <w:rsid w:val="009E750F"/>
    <w:rsid w:val="00A015CF"/>
    <w:rsid w:val="00A02C25"/>
    <w:rsid w:val="00A21AF8"/>
    <w:rsid w:val="00A24DE9"/>
    <w:rsid w:val="00A2681C"/>
    <w:rsid w:val="00A543B0"/>
    <w:rsid w:val="00A6425D"/>
    <w:rsid w:val="00A6458D"/>
    <w:rsid w:val="00A87732"/>
    <w:rsid w:val="00A96376"/>
    <w:rsid w:val="00A9641A"/>
    <w:rsid w:val="00AA127A"/>
    <w:rsid w:val="00AB119A"/>
    <w:rsid w:val="00AE6AFE"/>
    <w:rsid w:val="00AF3310"/>
    <w:rsid w:val="00B03ED5"/>
    <w:rsid w:val="00B21D64"/>
    <w:rsid w:val="00B30926"/>
    <w:rsid w:val="00B41DB8"/>
    <w:rsid w:val="00B72646"/>
    <w:rsid w:val="00B73E22"/>
    <w:rsid w:val="00B758A0"/>
    <w:rsid w:val="00BA30D4"/>
    <w:rsid w:val="00BA5A69"/>
    <w:rsid w:val="00BB3E9C"/>
    <w:rsid w:val="00BB7CE4"/>
    <w:rsid w:val="00BC33C3"/>
    <w:rsid w:val="00BC62E8"/>
    <w:rsid w:val="00BE1860"/>
    <w:rsid w:val="00BF0DAF"/>
    <w:rsid w:val="00BF55C2"/>
    <w:rsid w:val="00C05345"/>
    <w:rsid w:val="00C344AA"/>
    <w:rsid w:val="00C37B1A"/>
    <w:rsid w:val="00C51787"/>
    <w:rsid w:val="00C530C5"/>
    <w:rsid w:val="00C7634E"/>
    <w:rsid w:val="00C777FF"/>
    <w:rsid w:val="00C80B26"/>
    <w:rsid w:val="00C817F0"/>
    <w:rsid w:val="00C97F98"/>
    <w:rsid w:val="00CD2D89"/>
    <w:rsid w:val="00CD2FD2"/>
    <w:rsid w:val="00CD51E4"/>
    <w:rsid w:val="00CF0ABF"/>
    <w:rsid w:val="00CF39EE"/>
    <w:rsid w:val="00CF4C7C"/>
    <w:rsid w:val="00D12DFD"/>
    <w:rsid w:val="00D228A0"/>
    <w:rsid w:val="00D3221E"/>
    <w:rsid w:val="00D3471E"/>
    <w:rsid w:val="00D520CA"/>
    <w:rsid w:val="00D62B7E"/>
    <w:rsid w:val="00D92829"/>
    <w:rsid w:val="00DA621D"/>
    <w:rsid w:val="00E205FD"/>
    <w:rsid w:val="00E34937"/>
    <w:rsid w:val="00E4711B"/>
    <w:rsid w:val="00E62055"/>
    <w:rsid w:val="00E8496A"/>
    <w:rsid w:val="00E94A10"/>
    <w:rsid w:val="00E97735"/>
    <w:rsid w:val="00EA09ED"/>
    <w:rsid w:val="00EA6CF9"/>
    <w:rsid w:val="00F0597C"/>
    <w:rsid w:val="00F33F0D"/>
    <w:rsid w:val="00F413D7"/>
    <w:rsid w:val="00F526D0"/>
    <w:rsid w:val="00F52F3F"/>
    <w:rsid w:val="00F756FE"/>
    <w:rsid w:val="00F846EA"/>
    <w:rsid w:val="00FB1F9D"/>
    <w:rsid w:val="00FB2AD3"/>
    <w:rsid w:val="00FB6287"/>
    <w:rsid w:val="00FE1B03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D3B9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050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F5E"/>
    <w:pPr>
      <w:keepNext/>
      <w:keepLines/>
      <w:spacing w:before="320" w:after="320"/>
      <w:outlineLvl w:val="0"/>
    </w:pPr>
    <w:rPr>
      <w:rFonts w:asciiTheme="majorHAnsi" w:eastAsiaTheme="majorEastAsia" w:hAnsiTheme="majorHAnsi" w:cs="Times New Roman (Headings CS)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23422"/>
    <w:pPr>
      <w:keepNext/>
      <w:keepLines/>
      <w:spacing w:before="360"/>
      <w:outlineLvl w:val="1"/>
    </w:pPr>
    <w:rPr>
      <w:rFonts w:eastAsiaTheme="majorEastAsia" w:cs="Times New Roman (Headings CS)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723422"/>
    <w:pPr>
      <w:keepNext/>
      <w:keepLines/>
      <w:spacing w:before="120"/>
      <w:outlineLvl w:val="2"/>
    </w:pPr>
    <w:rPr>
      <w:rFonts w:eastAsiaTheme="majorEastAsia" w:cs="Times New Roman (Headings CS)"/>
      <w:color w:val="0D0D0D" w:themeColor="text1" w:themeTint="F2"/>
      <w:szCs w:val="24"/>
    </w:rPr>
  </w:style>
  <w:style w:type="paragraph" w:styleId="Heading4">
    <w:name w:val="heading 4"/>
    <w:aliases w:val="Colleges"/>
    <w:basedOn w:val="Normal"/>
    <w:next w:val="Normal"/>
    <w:link w:val="Heading4Char"/>
    <w:uiPriority w:val="9"/>
    <w:semiHidden/>
    <w:qFormat/>
    <w:rsid w:val="00F756FE"/>
    <w:pPr>
      <w:keepNext/>
      <w:keepLines/>
      <w:spacing w:before="12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0C429F"/>
    <w:pPr>
      <w:keepNext/>
      <w:keepLines/>
      <w:spacing w:before="8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0B26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0B26"/>
    <w:rPr>
      <w:sz w:val="20"/>
    </w:rPr>
  </w:style>
  <w:style w:type="paragraph" w:styleId="ListParagraph">
    <w:name w:val="List Paragraph"/>
    <w:basedOn w:val="Normal"/>
    <w:uiPriority w:val="34"/>
    <w:qFormat/>
    <w:rsid w:val="00B21D64"/>
    <w:pPr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A3AC6"/>
    <w:rPr>
      <w:rFonts w:asciiTheme="majorHAnsi" w:eastAsiaTheme="majorEastAsia" w:hAnsiTheme="majorHAnsi" w:cs="Times New Roman (Headings CS)"/>
      <w:i/>
      <w:caps/>
      <w:color w:val="FFFFFF" w:themeColor="background1"/>
      <w:spacing w:val="20"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B26"/>
    <w:rPr>
      <w:rFonts w:asciiTheme="majorHAnsi" w:eastAsiaTheme="majorEastAsia" w:hAnsiTheme="majorHAnsi" w:cs="Times New Roman (Headings CS)"/>
      <w:i/>
      <w:caps/>
      <w:color w:val="FFFFFF" w:themeColor="background1"/>
      <w:spacing w:val="20"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2A3AC6"/>
    <w:pPr>
      <w:numPr>
        <w:ilvl w:val="1"/>
      </w:numPr>
    </w:pPr>
    <w:rPr>
      <w:rFonts w:eastAsiaTheme="minorEastAsia"/>
      <w:b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A3AC6"/>
    <w:rPr>
      <w:rFonts w:eastAsiaTheme="minorEastAsia"/>
      <w:b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21F5E"/>
    <w:rPr>
      <w:rFonts w:asciiTheme="majorHAnsi" w:eastAsiaTheme="majorEastAsia" w:hAnsiTheme="majorHAnsi" w:cs="Times New Roman (Headings CS)"/>
      <w:color w:val="000000" w:themeColor="text1"/>
      <w:sz w:val="40"/>
      <w:szCs w:val="32"/>
    </w:rPr>
  </w:style>
  <w:style w:type="paragraph" w:customStyle="1" w:styleId="Contact">
    <w:name w:val="Contact"/>
    <w:basedOn w:val="Normal"/>
    <w:next w:val="Normal"/>
    <w:link w:val="ContactChar"/>
    <w:uiPriority w:val="14"/>
    <w:qFormat/>
    <w:rsid w:val="001A1B1D"/>
    <w:pPr>
      <w:jc w:val="center"/>
    </w:pPr>
    <w:rPr>
      <w:rFonts w:cs="Times New Roman (Body CS)"/>
      <w:b/>
    </w:rPr>
  </w:style>
  <w:style w:type="character" w:customStyle="1" w:styleId="ContactChar">
    <w:name w:val="Contact Char"/>
    <w:basedOn w:val="DefaultParagraphFont"/>
    <w:link w:val="Contact"/>
    <w:uiPriority w:val="14"/>
    <w:rsid w:val="001A1B1D"/>
    <w:rPr>
      <w:rFonts w:ascii="Arial" w:hAnsi="Arial" w:cs="Times New Roman (Body CS)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80B26"/>
    <w:rPr>
      <w:rFonts w:eastAsiaTheme="majorEastAsia" w:cs="Times New Roman (Headings CS)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0B26"/>
    <w:rPr>
      <w:rFonts w:eastAsiaTheme="majorEastAsia" w:cs="Times New Roman (Headings CS)"/>
      <w:color w:val="0D0D0D" w:themeColor="text1" w:themeTint="F2"/>
      <w:sz w:val="20"/>
      <w:szCs w:val="24"/>
    </w:rPr>
  </w:style>
  <w:style w:type="character" w:customStyle="1" w:styleId="Heading4Char">
    <w:name w:val="Heading 4 Char"/>
    <w:aliases w:val="Colleges Char"/>
    <w:basedOn w:val="DefaultParagraphFont"/>
    <w:link w:val="Heading4"/>
    <w:uiPriority w:val="9"/>
    <w:semiHidden/>
    <w:rsid w:val="00C80B26"/>
    <w:rPr>
      <w:rFonts w:eastAsiaTheme="majorEastAsia" w:cstheme="majorBidi"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B26"/>
    <w:rPr>
      <w:rFonts w:eastAsiaTheme="majorEastAsia" w:cstheme="majorBidi"/>
      <w:color w:val="000000" w:themeColor="text1"/>
      <w:sz w:val="20"/>
    </w:rPr>
  </w:style>
  <w:style w:type="paragraph" w:styleId="ListBullet">
    <w:name w:val="List Bullet"/>
    <w:basedOn w:val="Normal"/>
    <w:uiPriority w:val="14"/>
    <w:qFormat/>
    <w:rsid w:val="00F756FE"/>
    <w:pPr>
      <w:numPr>
        <w:numId w:val="2"/>
      </w:numPr>
      <w:spacing w:before="200"/>
      <w:ind w:left="288" w:hanging="288"/>
    </w:pPr>
  </w:style>
  <w:style w:type="numbering" w:customStyle="1" w:styleId="BullettedList">
    <w:name w:val="BullettedList"/>
    <w:uiPriority w:val="99"/>
    <w:rsid w:val="00A6425D"/>
    <w:pPr>
      <w:numPr>
        <w:numId w:val="1"/>
      </w:numPr>
    </w:pPr>
  </w:style>
  <w:style w:type="character" w:customStyle="1" w:styleId="UnresolvedMention1">
    <w:name w:val="Unresolved Mention1"/>
    <w:basedOn w:val="DefaultParagraphFont"/>
    <w:uiPriority w:val="99"/>
    <w:semiHidden/>
    <w:rsid w:val="0019344D"/>
    <w:rPr>
      <w:color w:val="605E5C"/>
      <w:shd w:val="clear" w:color="auto" w:fill="E1DFDD"/>
    </w:rPr>
  </w:style>
  <w:style w:type="table" w:customStyle="1" w:styleId="MainTable">
    <w:name w:val="Main Table"/>
    <w:basedOn w:val="TableNormal"/>
    <w:uiPriority w:val="99"/>
    <w:rsid w:val="00F756FE"/>
    <w:pPr>
      <w:spacing w:after="0" w:line="240" w:lineRule="auto"/>
    </w:pPr>
    <w:tblPr/>
    <w:tcPr>
      <w:tcMar>
        <w:left w:w="259" w:type="dxa"/>
        <w:right w:w="259" w:type="dxa"/>
      </w:tcMar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table" w:customStyle="1" w:styleId="Style2">
    <w:name w:val="Style2"/>
    <w:basedOn w:val="TableNormal"/>
    <w:uiPriority w:val="99"/>
    <w:rsid w:val="000C0639"/>
    <w:pPr>
      <w:spacing w:after="0" w:line="240" w:lineRule="auto"/>
    </w:pPr>
    <w:tblPr>
      <w:tblBorders>
        <w:insideV w:val="single" w:sz="12" w:space="0" w:color="auto"/>
      </w:tblBorders>
    </w:tblPr>
  </w:style>
  <w:style w:type="table" w:customStyle="1" w:styleId="SideTable">
    <w:name w:val="Side Table"/>
    <w:basedOn w:val="TableNormal"/>
    <w:uiPriority w:val="99"/>
    <w:rsid w:val="001A1B1D"/>
    <w:pPr>
      <w:spacing w:after="0" w:line="240" w:lineRule="auto"/>
    </w:pPr>
    <w:rPr>
      <w:rFonts w:cs="Times New Roman (Body CS)"/>
    </w:rPr>
    <w:tblPr/>
    <w:tcPr>
      <w:tcMar>
        <w:left w:w="0" w:type="dxa"/>
        <w:right w:w="0" w:type="dxa"/>
      </w:tcMar>
      <w:vAlign w:val="center"/>
    </w:tcPr>
  </w:style>
  <w:style w:type="character" w:styleId="Emphasis">
    <w:name w:val="Emphasis"/>
    <w:basedOn w:val="DefaultParagraphFont"/>
    <w:uiPriority w:val="20"/>
    <w:rsid w:val="00131439"/>
    <w:rPr>
      <w:i/>
      <w:iCs/>
    </w:rPr>
  </w:style>
  <w:style w:type="character" w:styleId="Hyperlink">
    <w:name w:val="Hyperlink"/>
    <w:basedOn w:val="DefaultParagraphFont"/>
    <w:uiPriority w:val="99"/>
    <w:semiHidden/>
    <w:rsid w:val="008234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4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gavvalamanjula@gmail.com" TargetMode="External"/><Relationship Id="rId5" Type="http://schemas.openxmlformats.org/officeDocument/2006/relationships/styles" Target="styles.xml"/><Relationship Id="rId10" Type="http://schemas.openxmlformats.org/officeDocument/2006/relationships/hyperlink" Target="mailto:gavvalamanjula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ert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9FED3D495D246F7ACAB1D600D3E2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C187B-DF36-4D00-9ECD-24935D5394C8}"/>
      </w:docPartPr>
      <w:docPartBody>
        <w:p w:rsidR="00000000" w:rsidRDefault="00000000">
          <w:pPr>
            <w:pStyle w:val="C9FED3D495D246F7ACAB1D600D3E26D0"/>
          </w:pPr>
          <w:r w:rsidRPr="00AA127A">
            <w:t>About</w:t>
          </w:r>
        </w:p>
      </w:docPartBody>
    </w:docPart>
    <w:docPart>
      <w:docPartPr>
        <w:name w:val="CF1A12215DFF4B10AA50AD96E390A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B3CFE-9286-4A94-A3F3-BBD9A0AF3904}"/>
      </w:docPartPr>
      <w:docPartBody>
        <w:p w:rsidR="00000000" w:rsidRDefault="00000000">
          <w:pPr>
            <w:pStyle w:val="CF1A12215DFF4B10AA50AD96E390A148"/>
          </w:pPr>
          <w:r w:rsidRPr="00AA127A">
            <w:t>Experience</w:t>
          </w:r>
        </w:p>
      </w:docPartBody>
    </w:docPart>
    <w:docPart>
      <w:docPartPr>
        <w:name w:val="86645DBA65B3421BA417883567C42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A51F3-B9C5-400A-AE38-E98F3CB6999F}"/>
      </w:docPartPr>
      <w:docPartBody>
        <w:p w:rsidR="00000000" w:rsidRDefault="00000000">
          <w:pPr>
            <w:pStyle w:val="86645DBA65B3421BA417883567C428C6"/>
          </w:pPr>
          <w:r>
            <w:t>Education</w:t>
          </w:r>
        </w:p>
      </w:docPartBody>
    </w:docPart>
    <w:docPart>
      <w:docPartPr>
        <w:name w:val="974A5443CD694063B0FA95903697C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12F61-AA48-4C62-8D9A-50E8F3AB3C6E}"/>
      </w:docPartPr>
      <w:docPartBody>
        <w:p w:rsidR="00000000" w:rsidRDefault="00000000">
          <w:pPr>
            <w:pStyle w:val="974A5443CD694063B0FA95903697C78C"/>
          </w:pPr>
          <w:r w:rsidRPr="000C429F">
            <w:t>Glennwood University</w:t>
          </w:r>
        </w:p>
      </w:docPartBody>
    </w:docPart>
    <w:docPart>
      <w:docPartPr>
        <w:name w:val="C915521A09F04BC68DA234E9D2343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BAA5F-6ACC-4D24-8A96-3DDE227D51E4}"/>
      </w:docPartPr>
      <w:docPartBody>
        <w:p w:rsidR="00000000" w:rsidRDefault="00000000">
          <w:pPr>
            <w:pStyle w:val="C915521A09F04BC68DA234E9D2343D23"/>
          </w:pPr>
          <w:r w:rsidRPr="000C429F">
            <w:t>Bellows College</w:t>
          </w:r>
        </w:p>
      </w:docPartBody>
    </w:docPart>
    <w:docPart>
      <w:docPartPr>
        <w:name w:val="BD2DF419A8BD4444B801EEDCBA62D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34427-24B6-423D-A4C4-0009E9EB2194}"/>
      </w:docPartPr>
      <w:docPartBody>
        <w:p w:rsidR="00000000" w:rsidRDefault="00F72BDC" w:rsidP="00F72BDC">
          <w:pPr>
            <w:pStyle w:val="BD2DF419A8BD4444B801EEDCBA62D2CD"/>
          </w:pPr>
          <w:r w:rsidRPr="00D520CA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DC"/>
    <w:rsid w:val="001B15F3"/>
    <w:rsid w:val="00C97F98"/>
    <w:rsid w:val="00F7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56A358C779495A81C9F0996B88A765">
    <w:name w:val="8F56A358C779495A81C9F0996B88A765"/>
  </w:style>
  <w:style w:type="paragraph" w:customStyle="1" w:styleId="B3F394B0914649A1ADC0B05C2AAB5B9D">
    <w:name w:val="B3F394B0914649A1ADC0B05C2AAB5B9D"/>
  </w:style>
  <w:style w:type="paragraph" w:customStyle="1" w:styleId="E627E31DB2DD408EADC7291F568FB3B2">
    <w:name w:val="E627E31DB2DD408EADC7291F568FB3B2"/>
  </w:style>
  <w:style w:type="paragraph" w:customStyle="1" w:styleId="B03E0A2B734A4CA7818DEC2368AB4E85">
    <w:name w:val="B03E0A2B734A4CA7818DEC2368AB4E85"/>
  </w:style>
  <w:style w:type="paragraph" w:customStyle="1" w:styleId="73A1EDA065D344C8BEE44AEBAC03DA03">
    <w:name w:val="73A1EDA065D344C8BEE44AEBAC03DA03"/>
  </w:style>
  <w:style w:type="paragraph" w:customStyle="1" w:styleId="2465E361CDFF47F4BF7BEE2CD217E7BA">
    <w:name w:val="2465E361CDFF47F4BF7BEE2CD217E7BA"/>
  </w:style>
  <w:style w:type="paragraph" w:customStyle="1" w:styleId="C9FED3D495D246F7ACAB1D600D3E26D0">
    <w:name w:val="C9FED3D495D246F7ACAB1D600D3E26D0"/>
  </w:style>
  <w:style w:type="paragraph" w:customStyle="1" w:styleId="66FAE36EE87543C5A70597926DEA684F">
    <w:name w:val="66FAE36EE87543C5A70597926DEA684F"/>
  </w:style>
  <w:style w:type="paragraph" w:customStyle="1" w:styleId="CF1A12215DFF4B10AA50AD96E390A148">
    <w:name w:val="CF1A12215DFF4B10AA50AD96E390A148"/>
  </w:style>
  <w:style w:type="paragraph" w:customStyle="1" w:styleId="E57D98443E6D42FE80BAD04B8222E7F1">
    <w:name w:val="E57D98443E6D42FE80BAD04B8222E7F1"/>
  </w:style>
  <w:style w:type="paragraph" w:customStyle="1" w:styleId="EE7A7FCD413B45E8A099536AF9981640">
    <w:name w:val="EE7A7FCD413B45E8A099536AF9981640"/>
  </w:style>
  <w:style w:type="character" w:styleId="Emphasis">
    <w:name w:val="Emphasis"/>
    <w:basedOn w:val="DefaultParagraphFont"/>
    <w:uiPriority w:val="20"/>
    <w:rPr>
      <w:i/>
      <w:iCs/>
    </w:rPr>
  </w:style>
  <w:style w:type="paragraph" w:customStyle="1" w:styleId="E5AC2C20E41740C58131061AC6BC7618">
    <w:name w:val="E5AC2C20E41740C58131061AC6BC7618"/>
  </w:style>
  <w:style w:type="paragraph" w:customStyle="1" w:styleId="9C5ED64232114722A2AE89503900E7E9">
    <w:name w:val="9C5ED64232114722A2AE89503900E7E9"/>
  </w:style>
  <w:style w:type="paragraph" w:customStyle="1" w:styleId="C6A0BB16C51640D39F626EB1F0B30C27">
    <w:name w:val="C6A0BB16C51640D39F626EB1F0B30C27"/>
  </w:style>
  <w:style w:type="paragraph" w:customStyle="1" w:styleId="AA08E0F7F9294AF99DCD6D44994A9109">
    <w:name w:val="AA08E0F7F9294AF99DCD6D44994A9109"/>
  </w:style>
  <w:style w:type="paragraph" w:customStyle="1" w:styleId="67313FE526F04F1FB3B707EC18DD966C">
    <w:name w:val="67313FE526F04F1FB3B707EC18DD966C"/>
  </w:style>
  <w:style w:type="paragraph" w:customStyle="1" w:styleId="9E98CA19806041F4A3E1FCBCAACDF4D4">
    <w:name w:val="9E98CA19806041F4A3E1FCBCAACDF4D4"/>
  </w:style>
  <w:style w:type="paragraph" w:customStyle="1" w:styleId="E0D3B73780AB465BBA7A4FF73925CBE4">
    <w:name w:val="E0D3B73780AB465BBA7A4FF73925CBE4"/>
  </w:style>
  <w:style w:type="paragraph" w:customStyle="1" w:styleId="E0D63851F6AA4F4FBE3CAE22D6CED083">
    <w:name w:val="E0D63851F6AA4F4FBE3CAE22D6CED083"/>
  </w:style>
  <w:style w:type="paragraph" w:customStyle="1" w:styleId="6BD49AD5DD5D4D58BFC8AA1F08D6F1B3">
    <w:name w:val="6BD49AD5DD5D4D58BFC8AA1F08D6F1B3"/>
  </w:style>
  <w:style w:type="paragraph" w:customStyle="1" w:styleId="5E12D06E766A483EB579B785CD897CAA">
    <w:name w:val="5E12D06E766A483EB579B785CD897CAA"/>
  </w:style>
  <w:style w:type="paragraph" w:customStyle="1" w:styleId="ED2996940A774776A21F94B68EC2D3D5">
    <w:name w:val="ED2996940A774776A21F94B68EC2D3D5"/>
  </w:style>
  <w:style w:type="paragraph" w:customStyle="1" w:styleId="C5B5F66954234B6C8DB18D3AF7963612">
    <w:name w:val="C5B5F66954234B6C8DB18D3AF7963612"/>
  </w:style>
  <w:style w:type="paragraph" w:customStyle="1" w:styleId="1DA372F97D9B414F8359BEED45A31079">
    <w:name w:val="1DA372F97D9B414F8359BEED45A31079"/>
  </w:style>
  <w:style w:type="paragraph" w:customStyle="1" w:styleId="A6E940B4369C4E5BBF49225B85796091">
    <w:name w:val="A6E940B4369C4E5BBF49225B85796091"/>
  </w:style>
  <w:style w:type="paragraph" w:customStyle="1" w:styleId="AE4D7B9707ED4CA08B3A58C076FCD194">
    <w:name w:val="AE4D7B9707ED4CA08B3A58C076FCD194"/>
  </w:style>
  <w:style w:type="paragraph" w:customStyle="1" w:styleId="C0E931A7FCB14B4AB8E5D306720697DD">
    <w:name w:val="C0E931A7FCB14B4AB8E5D306720697DD"/>
  </w:style>
  <w:style w:type="paragraph" w:customStyle="1" w:styleId="86645DBA65B3421BA417883567C428C6">
    <w:name w:val="86645DBA65B3421BA417883567C428C6"/>
  </w:style>
  <w:style w:type="paragraph" w:customStyle="1" w:styleId="F6365DE30739490898047FAD16AC5A87">
    <w:name w:val="F6365DE30739490898047FAD16AC5A87"/>
  </w:style>
  <w:style w:type="paragraph" w:customStyle="1" w:styleId="65078FD0AC4B4255BD91B80C3666FF1C">
    <w:name w:val="65078FD0AC4B4255BD91B80C3666FF1C"/>
  </w:style>
  <w:style w:type="paragraph" w:customStyle="1" w:styleId="1A9F467BB3EC4423B0C55491CDF85F0C">
    <w:name w:val="1A9F467BB3EC4423B0C55491CDF85F0C"/>
  </w:style>
  <w:style w:type="paragraph" w:customStyle="1" w:styleId="E1D2A4BD8A3342B8BF0DC56DA97B03E4">
    <w:name w:val="E1D2A4BD8A3342B8BF0DC56DA97B03E4"/>
  </w:style>
  <w:style w:type="paragraph" w:customStyle="1" w:styleId="974A5443CD694063B0FA95903697C78C">
    <w:name w:val="974A5443CD694063B0FA95903697C78C"/>
  </w:style>
  <w:style w:type="paragraph" w:customStyle="1" w:styleId="EC6AEAAD6A284BD6AD2269073429BAFD">
    <w:name w:val="EC6AEAAD6A284BD6AD2269073429BAFD"/>
  </w:style>
  <w:style w:type="paragraph" w:customStyle="1" w:styleId="1EC9C2D3864B4515B2446BCFD7091BA6">
    <w:name w:val="1EC9C2D3864B4515B2446BCFD7091BA6"/>
  </w:style>
  <w:style w:type="paragraph" w:customStyle="1" w:styleId="C915521A09F04BC68DA234E9D2343D23">
    <w:name w:val="C915521A09F04BC68DA234E9D2343D23"/>
  </w:style>
  <w:style w:type="paragraph" w:customStyle="1" w:styleId="309E55BE61CB409CB118FAA3910815A0">
    <w:name w:val="309E55BE61CB409CB118FAA3910815A0"/>
  </w:style>
  <w:style w:type="paragraph" w:customStyle="1" w:styleId="977C1DCC3C1042608BE1C60CC38F0AB1">
    <w:name w:val="977C1DCC3C1042608BE1C60CC38F0AB1"/>
  </w:style>
  <w:style w:type="paragraph" w:customStyle="1" w:styleId="B5FD02149A714FBC9D6976040BCB7BCF">
    <w:name w:val="B5FD02149A714FBC9D6976040BCB7BCF"/>
  </w:style>
  <w:style w:type="paragraph" w:customStyle="1" w:styleId="7793FF35F046442CB422EBF878E6A844">
    <w:name w:val="7793FF35F046442CB422EBF878E6A844"/>
  </w:style>
  <w:style w:type="paragraph" w:customStyle="1" w:styleId="E29F67BBF72A466FB70BB2E0FAC8FB04">
    <w:name w:val="E29F67BBF72A466FB70BB2E0FAC8FB04"/>
  </w:style>
  <w:style w:type="paragraph" w:customStyle="1" w:styleId="194A138E570F49BA8E541A3E54CB630D">
    <w:name w:val="194A138E570F49BA8E541A3E54CB630D"/>
  </w:style>
  <w:style w:type="paragraph" w:customStyle="1" w:styleId="C44BE9092B93441E9DF1E5A018532DE0">
    <w:name w:val="C44BE9092B93441E9DF1E5A018532DE0"/>
  </w:style>
  <w:style w:type="paragraph" w:customStyle="1" w:styleId="930ECE0E65A64421838A4B05F9600E82">
    <w:name w:val="930ECE0E65A64421838A4B05F9600E82"/>
    <w:rsid w:val="00F72BDC"/>
  </w:style>
  <w:style w:type="paragraph" w:customStyle="1" w:styleId="9FC5C942D3414D0497360D2548BF3EB8">
    <w:name w:val="9FC5C942D3414D0497360D2548BF3EB8"/>
    <w:rsid w:val="00F72BDC"/>
  </w:style>
  <w:style w:type="paragraph" w:customStyle="1" w:styleId="FE9080AFC4924473855B287740DC108F">
    <w:name w:val="FE9080AFC4924473855B287740DC108F"/>
    <w:rsid w:val="00F72BDC"/>
  </w:style>
  <w:style w:type="paragraph" w:customStyle="1" w:styleId="E379D487B5B24A03A2B5AEA94CE3BC80">
    <w:name w:val="E379D487B5B24A03A2B5AEA94CE3BC80"/>
    <w:rsid w:val="00F72BDC"/>
  </w:style>
  <w:style w:type="paragraph" w:customStyle="1" w:styleId="3CE8E62313E742DAB77BD398409A08E8">
    <w:name w:val="3CE8E62313E742DAB77BD398409A08E8"/>
    <w:rsid w:val="00F72BDC"/>
  </w:style>
  <w:style w:type="paragraph" w:customStyle="1" w:styleId="923999D545014612BA3CD64525902F49">
    <w:name w:val="923999D545014612BA3CD64525902F49"/>
    <w:rsid w:val="00F72BDC"/>
  </w:style>
  <w:style w:type="paragraph" w:customStyle="1" w:styleId="242B023797AC4396BCB594DB6D602AB5">
    <w:name w:val="242B023797AC4396BCB594DB6D602AB5"/>
    <w:rsid w:val="00F72BDC"/>
  </w:style>
  <w:style w:type="paragraph" w:customStyle="1" w:styleId="4513CA9D620C4ECE991BE9E4EABBAAAC">
    <w:name w:val="4513CA9D620C4ECE991BE9E4EABBAAAC"/>
    <w:rsid w:val="00F72BDC"/>
  </w:style>
  <w:style w:type="paragraph" w:customStyle="1" w:styleId="47CDDF45BD26415296953108DC514437">
    <w:name w:val="47CDDF45BD26415296953108DC514437"/>
    <w:rsid w:val="00F72BDC"/>
  </w:style>
  <w:style w:type="paragraph" w:customStyle="1" w:styleId="44591F2416F44648A6FE2B70A5621B7B">
    <w:name w:val="44591F2416F44648A6FE2B70A5621B7B"/>
    <w:rsid w:val="00F72BDC"/>
  </w:style>
  <w:style w:type="paragraph" w:customStyle="1" w:styleId="D8F98DDB297440ED8DF2724B496E264F">
    <w:name w:val="D8F98DDB297440ED8DF2724B496E264F"/>
    <w:rsid w:val="00F72BDC"/>
  </w:style>
  <w:style w:type="paragraph" w:customStyle="1" w:styleId="48F0F117420A409DB39780BD1FF8E058">
    <w:name w:val="48F0F117420A409DB39780BD1FF8E058"/>
    <w:rsid w:val="00F72BDC"/>
  </w:style>
  <w:style w:type="paragraph" w:customStyle="1" w:styleId="8A8C8423CAA24E53832CBE3DC729958E">
    <w:name w:val="8A8C8423CAA24E53832CBE3DC729958E"/>
    <w:rsid w:val="00F72BDC"/>
  </w:style>
  <w:style w:type="paragraph" w:customStyle="1" w:styleId="9A459BBE7A6243E6B5371261C3D463D1">
    <w:name w:val="9A459BBE7A6243E6B5371261C3D463D1"/>
    <w:rsid w:val="00F72BDC"/>
  </w:style>
  <w:style w:type="paragraph" w:customStyle="1" w:styleId="4B841D7C9E484F2C80302549FBE44CF9">
    <w:name w:val="4B841D7C9E484F2C80302549FBE44CF9"/>
    <w:rsid w:val="00F72BDC"/>
  </w:style>
  <w:style w:type="paragraph" w:customStyle="1" w:styleId="9BBAF84C10584D0C91BAB475B52A12FE">
    <w:name w:val="9BBAF84C10584D0C91BAB475B52A12FE"/>
    <w:rsid w:val="00F72BDC"/>
  </w:style>
  <w:style w:type="paragraph" w:customStyle="1" w:styleId="1D3FB4DD7CD84BE690DA964EB5FDFB9E">
    <w:name w:val="1D3FB4DD7CD84BE690DA964EB5FDFB9E"/>
    <w:rsid w:val="00F72BDC"/>
  </w:style>
  <w:style w:type="paragraph" w:customStyle="1" w:styleId="F7DE0B4773384AB2A487DBFB41259431">
    <w:name w:val="F7DE0B4773384AB2A487DBFB41259431"/>
    <w:rsid w:val="00F72BDC"/>
  </w:style>
  <w:style w:type="paragraph" w:customStyle="1" w:styleId="88165D4B727942F88F4E73E757ADC06A">
    <w:name w:val="88165D4B727942F88F4E73E757ADC06A"/>
    <w:rsid w:val="00F72BDC"/>
  </w:style>
  <w:style w:type="paragraph" w:customStyle="1" w:styleId="1FF00CC7FB264055B172268C5666DA42">
    <w:name w:val="1FF00CC7FB264055B172268C5666DA42"/>
    <w:rsid w:val="00F72BDC"/>
  </w:style>
  <w:style w:type="paragraph" w:customStyle="1" w:styleId="8CDC80C06A924A228BE2AE4FA1B1AF5E">
    <w:name w:val="8CDC80C06A924A228BE2AE4FA1B1AF5E"/>
    <w:rsid w:val="00F72BDC"/>
  </w:style>
  <w:style w:type="paragraph" w:customStyle="1" w:styleId="8151D81BD524413CADE70596B6490E22">
    <w:name w:val="8151D81BD524413CADE70596B6490E22"/>
    <w:rsid w:val="00F72BDC"/>
  </w:style>
  <w:style w:type="paragraph" w:customStyle="1" w:styleId="785179D40C65480BB19126D7A968E560">
    <w:name w:val="785179D40C65480BB19126D7A968E560"/>
    <w:rsid w:val="00F72BDC"/>
  </w:style>
  <w:style w:type="paragraph" w:customStyle="1" w:styleId="F90F10CF77614126B690F5FFEEA9210D">
    <w:name w:val="F90F10CF77614126B690F5FFEEA9210D"/>
    <w:rsid w:val="00F72BDC"/>
  </w:style>
  <w:style w:type="paragraph" w:customStyle="1" w:styleId="3568637BB33A4CB2BCA59C18E6070CA9">
    <w:name w:val="3568637BB33A4CB2BCA59C18E6070CA9"/>
    <w:rsid w:val="00F72BDC"/>
  </w:style>
  <w:style w:type="paragraph" w:customStyle="1" w:styleId="48C50EE7216949A0AB13A37CEEC6FEBB">
    <w:name w:val="48C50EE7216949A0AB13A37CEEC6FEBB"/>
    <w:rsid w:val="00F72BDC"/>
  </w:style>
  <w:style w:type="paragraph" w:customStyle="1" w:styleId="6EF1329AA57547F7ABB88615CD0762B5">
    <w:name w:val="6EF1329AA57547F7ABB88615CD0762B5"/>
    <w:rsid w:val="00F72BDC"/>
  </w:style>
  <w:style w:type="paragraph" w:customStyle="1" w:styleId="13987EACD49C4A9DB1023F9E3EDFF5CF">
    <w:name w:val="13987EACD49C4A9DB1023F9E3EDFF5CF"/>
    <w:rsid w:val="00F72BDC"/>
  </w:style>
  <w:style w:type="paragraph" w:customStyle="1" w:styleId="848770EB3ED74F9EACC6D23A4D633E3F">
    <w:name w:val="848770EB3ED74F9EACC6D23A4D633E3F"/>
    <w:rsid w:val="00F72BDC"/>
  </w:style>
  <w:style w:type="paragraph" w:customStyle="1" w:styleId="A63C96D2F17946C09DCA9F54CCB21EF3">
    <w:name w:val="A63C96D2F17946C09DCA9F54CCB21EF3"/>
    <w:rsid w:val="00F72BDC"/>
  </w:style>
  <w:style w:type="paragraph" w:customStyle="1" w:styleId="8D8F138B940949E79C4508F3492AABCE">
    <w:name w:val="8D8F138B940949E79C4508F3492AABCE"/>
    <w:rsid w:val="00F72BDC"/>
  </w:style>
  <w:style w:type="paragraph" w:customStyle="1" w:styleId="18AE6EF65E7646CF89566DAE70968506">
    <w:name w:val="18AE6EF65E7646CF89566DAE70968506"/>
    <w:rsid w:val="00F72BDC"/>
  </w:style>
  <w:style w:type="paragraph" w:customStyle="1" w:styleId="B516A2CA61314F9C8BA08F1F94F13FD2">
    <w:name w:val="B516A2CA61314F9C8BA08F1F94F13FD2"/>
    <w:rsid w:val="00F72BDC"/>
  </w:style>
  <w:style w:type="paragraph" w:customStyle="1" w:styleId="AC061778D1354B269511A3E534679443">
    <w:name w:val="AC061778D1354B269511A3E534679443"/>
    <w:rsid w:val="00F72BDC"/>
  </w:style>
  <w:style w:type="paragraph" w:customStyle="1" w:styleId="03B59FD9CFF9410B92A2CF8BC1CCCF25">
    <w:name w:val="03B59FD9CFF9410B92A2CF8BC1CCCF25"/>
    <w:rsid w:val="00F72BDC"/>
  </w:style>
  <w:style w:type="paragraph" w:customStyle="1" w:styleId="BB1FA9ABAEF84451A9CE285F2C1C0539">
    <w:name w:val="BB1FA9ABAEF84451A9CE285F2C1C0539"/>
    <w:rsid w:val="00F72BDC"/>
  </w:style>
  <w:style w:type="paragraph" w:customStyle="1" w:styleId="CA5C30D33C6F475A963709BB9904DC90">
    <w:name w:val="CA5C30D33C6F475A963709BB9904DC90"/>
    <w:rsid w:val="00F72BDC"/>
  </w:style>
  <w:style w:type="paragraph" w:customStyle="1" w:styleId="ECE171E0A02A4987866C038B8A0BB3C5">
    <w:name w:val="ECE171E0A02A4987866C038B8A0BB3C5"/>
    <w:rsid w:val="00F72BDC"/>
  </w:style>
  <w:style w:type="paragraph" w:customStyle="1" w:styleId="45BF33C5301644B5935233CAACFC3F8B">
    <w:name w:val="45BF33C5301644B5935233CAACFC3F8B"/>
    <w:rsid w:val="00F72BDC"/>
  </w:style>
  <w:style w:type="paragraph" w:customStyle="1" w:styleId="AF28B0EDBB634E0B821B86EBF594CF62">
    <w:name w:val="AF28B0EDBB634E0B821B86EBF594CF62"/>
    <w:rsid w:val="00F72BDC"/>
  </w:style>
  <w:style w:type="paragraph" w:customStyle="1" w:styleId="53DBF1CFC4A847F9BFFC24A241B3E396">
    <w:name w:val="53DBF1CFC4A847F9BFFC24A241B3E396"/>
    <w:rsid w:val="00F72BDC"/>
  </w:style>
  <w:style w:type="paragraph" w:customStyle="1" w:styleId="50D7B58BA78C436681614622A926E74E">
    <w:name w:val="50D7B58BA78C436681614622A926E74E"/>
    <w:rsid w:val="00F72BDC"/>
  </w:style>
  <w:style w:type="paragraph" w:customStyle="1" w:styleId="B5FA072106F84519B22B9BBAEFD70FFD">
    <w:name w:val="B5FA072106F84519B22B9BBAEFD70FFD"/>
    <w:rsid w:val="00F72BDC"/>
  </w:style>
  <w:style w:type="paragraph" w:customStyle="1" w:styleId="F94DD730874A4527BF0D199DD9B39108">
    <w:name w:val="F94DD730874A4527BF0D199DD9B39108"/>
    <w:rsid w:val="00F72BDC"/>
  </w:style>
  <w:style w:type="paragraph" w:customStyle="1" w:styleId="1C2E0D05B0984BC0A08D61244B1F5A22">
    <w:name w:val="1C2E0D05B0984BC0A08D61244B1F5A22"/>
    <w:rsid w:val="00F72BDC"/>
  </w:style>
  <w:style w:type="paragraph" w:customStyle="1" w:styleId="CBA13DC24B8644D1872903E1ABF920A0">
    <w:name w:val="CBA13DC24B8644D1872903E1ABF920A0"/>
    <w:rsid w:val="00F72BDC"/>
  </w:style>
  <w:style w:type="paragraph" w:customStyle="1" w:styleId="FCCB4E39ED714A89ADF1A76C8F2F3C79">
    <w:name w:val="FCCB4E39ED714A89ADF1A76C8F2F3C79"/>
    <w:rsid w:val="00F72BDC"/>
  </w:style>
  <w:style w:type="paragraph" w:customStyle="1" w:styleId="DF4FF82E64EE415EA2DC3A3E7D3BD8D2">
    <w:name w:val="DF4FF82E64EE415EA2DC3A3E7D3BD8D2"/>
    <w:rsid w:val="00F72BDC"/>
  </w:style>
  <w:style w:type="paragraph" w:customStyle="1" w:styleId="A98056F0A5424FEBA4704889306E2D9D">
    <w:name w:val="A98056F0A5424FEBA4704889306E2D9D"/>
    <w:rsid w:val="00F72BDC"/>
  </w:style>
  <w:style w:type="paragraph" w:customStyle="1" w:styleId="206B3318D7DB42E3A3CACBDB93DABB80">
    <w:name w:val="206B3318D7DB42E3A3CACBDB93DABB80"/>
    <w:rsid w:val="00F72BDC"/>
  </w:style>
  <w:style w:type="paragraph" w:customStyle="1" w:styleId="175320A42E7B49B2878DF40629F5A4DE">
    <w:name w:val="175320A42E7B49B2878DF40629F5A4DE"/>
    <w:rsid w:val="00F72BDC"/>
  </w:style>
  <w:style w:type="paragraph" w:customStyle="1" w:styleId="8A53B6AA191349B7AB82C0F814888853">
    <w:name w:val="8A53B6AA191349B7AB82C0F814888853"/>
    <w:rsid w:val="00F72BDC"/>
  </w:style>
  <w:style w:type="paragraph" w:customStyle="1" w:styleId="ECB1445539D940AD9D5CBDFDACF69242">
    <w:name w:val="ECB1445539D940AD9D5CBDFDACF69242"/>
    <w:rsid w:val="00F72BDC"/>
  </w:style>
  <w:style w:type="paragraph" w:customStyle="1" w:styleId="9203E1E531E04E8190037223C5255FC4">
    <w:name w:val="9203E1E531E04E8190037223C5255FC4"/>
    <w:rsid w:val="00F72BDC"/>
  </w:style>
  <w:style w:type="paragraph" w:customStyle="1" w:styleId="BD2DF419A8BD4444B801EEDCBA62D2CD">
    <w:name w:val="BD2DF419A8BD4444B801EEDCBA62D2CD"/>
    <w:rsid w:val="00F72B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esu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Custom 93">
      <a:majorFont>
        <a:latin typeface="Baskerville Old Face"/>
        <a:ea typeface=""/>
        <a:cs typeface=""/>
      </a:majorFont>
      <a:minorFont>
        <a:latin typeface="Aria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89883C-A2E9-48C2-90E3-E9A69EE81800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B3F56E6-A45B-41B0-8473-C00D304BDC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E7C2C5-AEA1-49A9-B52C-C5ECDBC345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2025-01-17T19:06:00Z</dcterms:created>
  <dcterms:modified xsi:type="dcterms:W3CDTF">2025-01-18T13:46:00Z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